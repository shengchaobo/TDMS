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6C1" w:rsidRDefault="00F0645F" w:rsidP="00AC788B">
      <w:pPr>
        <w:pStyle w:val="1"/>
      </w:pPr>
      <w:bookmarkStart w:id="0" w:name="_Ref303779108"/>
      <w:bookmarkStart w:id="1" w:name="_Ref400783954"/>
      <w:bookmarkStart w:id="2" w:name="_Ref125038370"/>
      <w:r>
        <w:rPr>
          <w:rFonts w:hint="eastAsia"/>
        </w:rPr>
        <w:t>审核功能的设计</w:t>
      </w:r>
      <w:bookmarkEnd w:id="0"/>
    </w:p>
    <w:bookmarkEnd w:id="1"/>
    <w:bookmarkEnd w:id="2"/>
    <w:p w:rsidR="00E76076" w:rsidRPr="006D58F1" w:rsidRDefault="00F0645F" w:rsidP="006D58F1">
      <w:pPr>
        <w:pStyle w:val="a6"/>
        <w:jc w:val="center"/>
      </w:pPr>
      <w:r>
        <w:rPr>
          <w:rFonts w:hint="eastAsia"/>
        </w:rPr>
        <w:t>申超波</w:t>
      </w:r>
    </w:p>
    <w:p w:rsidR="009F433C" w:rsidRDefault="00E76076" w:rsidP="00F0645F">
      <w:pPr>
        <w:pStyle w:val="a6"/>
        <w:jc w:val="center"/>
        <w:rPr>
          <w:rFonts w:hint="eastAsia"/>
        </w:rPr>
      </w:pPr>
      <w:r w:rsidRPr="006D58F1">
        <w:rPr>
          <w:rFonts w:hint="eastAsia"/>
        </w:rPr>
        <w:t>(</w:t>
      </w:r>
      <w:r w:rsidRPr="006D58F1">
        <w:rPr>
          <w:rFonts w:hint="eastAsia"/>
        </w:rPr>
        <w:t>北京交通大学计算机与信息技术学院，北京，</w:t>
      </w:r>
      <w:r w:rsidRPr="006D58F1">
        <w:rPr>
          <w:rFonts w:hint="eastAsia"/>
        </w:rPr>
        <w:t>100044)</w:t>
      </w:r>
    </w:p>
    <w:p w:rsidR="00F0645F" w:rsidRPr="00F0645F" w:rsidRDefault="00F0645F" w:rsidP="00F0645F">
      <w:pPr>
        <w:pStyle w:val="a6"/>
        <w:jc w:val="center"/>
      </w:pPr>
    </w:p>
    <w:p w:rsidR="009F433C" w:rsidRDefault="00F0645F" w:rsidP="00F0645F">
      <w:pPr>
        <w:pStyle w:val="a2"/>
        <w:ind w:firstLine="420"/>
      </w:pPr>
      <w:r>
        <w:rPr>
          <w:rFonts w:hint="eastAsia"/>
        </w:rPr>
        <w:t>审核功能是江西项目需求分析的另一大功能模块。针对该模块的功能，本文进行了详细设计。</w:t>
      </w:r>
    </w:p>
    <w:p w:rsidR="00E700B5" w:rsidRPr="00E700B5" w:rsidRDefault="00E700B5" w:rsidP="00E052F0">
      <w:pPr>
        <w:pStyle w:val="2"/>
      </w:pPr>
      <w:r w:rsidRPr="00E700B5">
        <w:rPr>
          <w:rFonts w:hint="eastAsia"/>
        </w:rPr>
        <w:t xml:space="preserve">1  </w:t>
      </w:r>
      <w:r w:rsidR="00F0645F">
        <w:rPr>
          <w:rFonts w:hint="eastAsia"/>
        </w:rPr>
        <w:t>被审核者功能的设计</w:t>
      </w:r>
    </w:p>
    <w:p w:rsidR="00F0645F" w:rsidRDefault="00F0645F" w:rsidP="00AC788B">
      <w:pPr>
        <w:pStyle w:val="a2"/>
        <w:ind w:firstLine="420"/>
        <w:rPr>
          <w:rFonts w:hint="eastAsia"/>
        </w:rPr>
      </w:pPr>
      <w:r>
        <w:rPr>
          <w:rFonts w:hint="eastAsia"/>
        </w:rPr>
        <w:t>被审核者</w:t>
      </w:r>
      <w:r w:rsidR="00470632">
        <w:rPr>
          <w:rFonts w:hint="eastAsia"/>
        </w:rPr>
        <w:t>主要针对审核状态进行相应的操作。所以对被审核者的每条数据设置一个审核状态位，分别对应待审核、审核不通过、审核通过三种情况。其具体情况分为以下三种：</w:t>
      </w:r>
    </w:p>
    <w:p w:rsidR="00470632" w:rsidRDefault="00470632" w:rsidP="00AC788B">
      <w:pPr>
        <w:pStyle w:val="a2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）被审核者</w:t>
      </w:r>
      <w:r>
        <w:rPr>
          <w:rFonts w:hint="eastAsia"/>
        </w:rPr>
        <w:t>填报或修改数据后</w:t>
      </w:r>
      <w:r>
        <w:rPr>
          <w:rFonts w:hint="eastAsia"/>
        </w:rPr>
        <w:t>，</w:t>
      </w:r>
      <w:r>
        <w:rPr>
          <w:rFonts w:hint="eastAsia"/>
        </w:rPr>
        <w:t>数据会自动进入待审核状态</w:t>
      </w:r>
      <w:r>
        <w:rPr>
          <w:rFonts w:hint="eastAsia"/>
        </w:rPr>
        <w:t>；</w:t>
      </w:r>
    </w:p>
    <w:p w:rsidR="00470632" w:rsidRDefault="00470632" w:rsidP="00AC788B">
      <w:pPr>
        <w:pStyle w:val="a2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）被审核者数据经审核者审核通过，进入审核通过状态，数据进入到审核通过表，被审核者不能再修改数据，只能导出；</w:t>
      </w:r>
    </w:p>
    <w:p w:rsidR="00470632" w:rsidRDefault="00470632" w:rsidP="00AC788B">
      <w:pPr>
        <w:pStyle w:val="a2"/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）被审核者</w:t>
      </w:r>
      <w:r>
        <w:rPr>
          <w:rFonts w:hint="eastAsia"/>
        </w:rPr>
        <w:t>数据经审核者审核</w:t>
      </w:r>
      <w:r>
        <w:rPr>
          <w:rFonts w:hint="eastAsia"/>
        </w:rPr>
        <w:t>不</w:t>
      </w:r>
      <w:r>
        <w:rPr>
          <w:rFonts w:hint="eastAsia"/>
        </w:rPr>
        <w:t>通过</w:t>
      </w:r>
      <w:r>
        <w:rPr>
          <w:rFonts w:hint="eastAsia"/>
        </w:rPr>
        <w:t>，进入审核不通过状态，被审核者应该针对该条数据进行相应的审查，并进行修改，修改后，数据再次进入待审核状态。</w:t>
      </w:r>
    </w:p>
    <w:p w:rsidR="00600392" w:rsidRDefault="00600392" w:rsidP="00AC788B">
      <w:pPr>
        <w:pStyle w:val="a2"/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960879F" wp14:editId="273F9C94">
                <wp:simplePos x="0" y="0"/>
                <wp:positionH relativeFrom="column">
                  <wp:posOffset>42545</wp:posOffset>
                </wp:positionH>
                <wp:positionV relativeFrom="paragraph">
                  <wp:posOffset>306705</wp:posOffset>
                </wp:positionV>
                <wp:extent cx="5275580" cy="3413760"/>
                <wp:effectExtent l="0" t="0" r="0" b="0"/>
                <wp:wrapSquare wrapText="bothSides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圆角矩形 26"/>
                        <wps:cNvSpPr/>
                        <wps:spPr>
                          <a:xfrm>
                            <a:off x="369854" y="1466991"/>
                            <a:ext cx="498480" cy="32829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392" w:rsidRDefault="00600392" w:rsidP="00600392">
                              <w:pPr>
                                <w:pStyle w:val="af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楷体" w:hAnsi="楷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7" name="组合 27"/>
                        <wpg:cNvGrpSpPr/>
                        <wpg:grpSpPr>
                          <a:xfrm>
                            <a:off x="1008860" y="105254"/>
                            <a:ext cx="3644056" cy="3100241"/>
                            <a:chOff x="679960" y="78942"/>
                            <a:chExt cx="3644056" cy="3100241"/>
                          </a:xfrm>
                        </wpg:grpSpPr>
                        <wps:wsp>
                          <wps:cNvPr id="22" name="圆角矩形 22"/>
                          <wps:cNvSpPr/>
                          <wps:spPr>
                            <a:xfrm>
                              <a:off x="3219229" y="1548317"/>
                              <a:ext cx="940435" cy="32829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00392" w:rsidRDefault="00600392" w:rsidP="00600392">
                                <w:pPr>
                                  <w:pStyle w:val="af6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eastAsia="楷体" w:hAnsi="楷体" w:hint="eastAsia"/>
                                    <w:color w:val="000000"/>
                                    <w:kern w:val="2"/>
                                    <w:sz w:val="18"/>
                                    <w:szCs w:val="18"/>
                                  </w:rPr>
                                  <w:t>经审核通过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圆角矩形 21"/>
                          <wps:cNvSpPr/>
                          <wps:spPr>
                            <a:xfrm>
                              <a:off x="776550" y="1539355"/>
                              <a:ext cx="940435" cy="32829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4548" w:rsidRDefault="00600392" w:rsidP="008E4548">
                                <w:pPr>
                                  <w:pStyle w:val="af6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eastAsia="楷体" w:hAnsi="楷体" w:hint="eastAsia"/>
                                    <w:color w:val="000000"/>
                                    <w:kern w:val="2"/>
                                    <w:sz w:val="18"/>
                                    <w:szCs w:val="18"/>
                                  </w:rPr>
                                  <w:t>经审核不通过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圆角矩形 5"/>
                          <wps:cNvSpPr/>
                          <wps:spPr>
                            <a:xfrm>
                              <a:off x="2414288" y="493385"/>
                              <a:ext cx="940701" cy="328921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4825" w:rsidRPr="002B4825" w:rsidRDefault="002B4825" w:rsidP="002B4825">
                                <w:pPr>
                                  <w:rPr>
                                    <w:rFonts w:ascii="楷体" w:eastAsia="楷体" w:hAnsi="楷体"/>
                                    <w:color w:val="000000" w:themeColor="text1"/>
                                  </w:rPr>
                                </w:pPr>
                                <w:r w:rsidRPr="002B4825">
                                  <w:rPr>
                                    <w:rFonts w:ascii="楷体" w:eastAsia="楷体" w:hAnsi="楷体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提交或修改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2026152" y="78942"/>
                              <a:ext cx="907822" cy="3091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70632" w:rsidRPr="002B4825" w:rsidRDefault="002B4825" w:rsidP="00470632">
                                <w:pPr>
                                  <w:rPr>
                                    <w:rFonts w:ascii="楷体" w:eastAsia="楷体" w:hAnsi="楷体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2B4825">
                                  <w:rPr>
                                    <w:rFonts w:ascii="楷体" w:eastAsia="楷体" w:hAnsi="楷体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被审核者</w:t>
                                </w:r>
                                <w:r w:rsidR="008E4548">
                                  <w:rPr>
                                    <w:rFonts w:ascii="楷体" w:eastAsia="楷体" w:hAnsi="楷体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直接箭头连接符 7"/>
                          <wps:cNvCnPr>
                            <a:stCxn id="2" idx="2"/>
                          </wps:cNvCnPr>
                          <wps:spPr>
                            <a:xfrm flipH="1">
                              <a:off x="2473484" y="388127"/>
                              <a:ext cx="6579" cy="51969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2026152" y="907826"/>
                              <a:ext cx="907415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4548" w:rsidRDefault="008E4548" w:rsidP="008E4548">
                                <w:pPr>
                                  <w:pStyle w:val="af6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eastAsia="楷体" w:hAnsi="楷体" w:hint="eastAsia"/>
                                    <w:color w:val="000000"/>
                                    <w:kern w:val="2"/>
                                    <w:sz w:val="18"/>
                                    <w:szCs w:val="18"/>
                                  </w:rPr>
                                  <w:t>待审核状态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菱形 8"/>
                          <wps:cNvSpPr/>
                          <wps:spPr>
                            <a:xfrm>
                              <a:off x="1789348" y="1493301"/>
                              <a:ext cx="1361731" cy="631528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4548" w:rsidRPr="008E4548" w:rsidRDefault="008E4548" w:rsidP="008E454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E4548">
                                  <w:rPr>
                                    <w:rFonts w:ascii="楷体" w:eastAsia="楷体" w:hAnsi="楷体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进入审核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直接箭头连接符 9"/>
                          <wps:cNvCnPr>
                            <a:endCxn id="8" idx="0"/>
                          </wps:cNvCnPr>
                          <wps:spPr>
                            <a:xfrm flipH="1">
                              <a:off x="2470214" y="1216436"/>
                              <a:ext cx="9849" cy="27686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679960" y="2285095"/>
                              <a:ext cx="1037025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4548" w:rsidRDefault="008E4548" w:rsidP="008E4548">
                                <w:pPr>
                                  <w:pStyle w:val="af6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eastAsia="楷体" w:hAnsi="楷体" w:hint="eastAsia"/>
                                    <w:color w:val="000000"/>
                                    <w:kern w:val="2"/>
                                    <w:sz w:val="18"/>
                                    <w:szCs w:val="18"/>
                                  </w:rPr>
                                  <w:t>审核不通过状态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20"/>
                          <wps:cNvSpPr/>
                          <wps:spPr>
                            <a:xfrm>
                              <a:off x="3416601" y="2287479"/>
                              <a:ext cx="907415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4548" w:rsidRDefault="008E4548" w:rsidP="008E4548">
                                <w:pPr>
                                  <w:pStyle w:val="af6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eastAsia="楷体" w:hAnsi="楷体" w:hint="eastAsia"/>
                                    <w:color w:val="000000"/>
                                    <w:kern w:val="2"/>
                                    <w:sz w:val="18"/>
                                    <w:szCs w:val="18"/>
                                  </w:rPr>
                                  <w:t>审核通过状态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肘形连接符 10"/>
                          <wps:cNvCnPr>
                            <a:endCxn id="20" idx="0"/>
                          </wps:cNvCnPr>
                          <wps:spPr>
                            <a:xfrm>
                              <a:off x="3124767" y="1815643"/>
                              <a:ext cx="745542" cy="471836"/>
                            </a:xfrm>
                            <a:prstGeom prst="bentConnector2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肘形连接符 11"/>
                          <wps:cNvCnPr>
                            <a:stCxn id="8" idx="1"/>
                            <a:endCxn id="19" idx="0"/>
                          </wps:cNvCnPr>
                          <wps:spPr>
                            <a:xfrm rot="10800000" flipV="1">
                              <a:off x="1198474" y="1809065"/>
                              <a:ext cx="590875" cy="476030"/>
                            </a:xfrm>
                            <a:prstGeom prst="bentConnector2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3521838" y="2870573"/>
                              <a:ext cx="697034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00392" w:rsidRDefault="00600392" w:rsidP="00600392">
                                <w:pPr>
                                  <w:pStyle w:val="af6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eastAsia="楷体" w:hAnsi="楷体" w:hint="eastAsia"/>
                                    <w:color w:val="000000"/>
                                    <w:kern w:val="2"/>
                                    <w:sz w:val="18"/>
                                    <w:szCs w:val="18"/>
                                  </w:rPr>
                                  <w:t>数据导出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直接箭头连接符 24"/>
                          <wps:cNvCnPr>
                            <a:stCxn id="20" idx="2"/>
                            <a:endCxn id="23" idx="0"/>
                          </wps:cNvCnPr>
                          <wps:spPr>
                            <a:xfrm>
                              <a:off x="3870309" y="2596089"/>
                              <a:ext cx="46" cy="27448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肘形连接符 25"/>
                          <wps:cNvCnPr>
                            <a:stCxn id="19" idx="1"/>
                            <a:endCxn id="18" idx="1"/>
                          </wps:cNvCnPr>
                          <wps:spPr>
                            <a:xfrm rot="10800000" flipH="1">
                              <a:off x="679960" y="1062132"/>
                              <a:ext cx="1346192" cy="1377269"/>
                            </a:xfrm>
                            <a:prstGeom prst="bentConnector3">
                              <a:avLst>
                                <a:gd name="adj1" fmla="val -16981"/>
                              </a:avLst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1" o:spid="_x0000_s1026" editas="canvas" style="position:absolute;left:0;text-align:left;margin-left:3.35pt;margin-top:24.15pt;width:415.4pt;height:268.8pt;z-index:251658240;mso-width-relative:margin;mso-height-relative:margin" coordsize="52755,3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55;height:34137;visibility:visible;mso-wrap-style:square">
                  <v:fill o:detectmouseclick="t"/>
                  <v:path o:connecttype="none"/>
                </v:shape>
                <v:roundrect id="圆角矩形 26" o:spid="_x0000_s1028" style="position:absolute;left:3698;top:14669;width:4985;height:32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7k3cQA&#10;AADbAAAADwAAAGRycy9kb3ducmV2LnhtbESPS2sCQRCE74L/YehAbjobCSIbRwkBSdiT8RHirdnp&#10;7MOd7mVn1PXfZwTBY1FVX1HzZe8adabOV8IGXsYJKOJcbMWFgd12NZqB8gHZYiNMBq7kYbkYDuaY&#10;WrnwN503oVARwj5FA2UIbaq1z0ty6MfSEkfvTzqHIcqu0LbDS4S7Rk+SZKodVhwXSmzpo6T8uDk5&#10;A1Jn+9od5Pe4z7LPn9Na6v7waszzU//+BipQHx7he/vLGphM4fYl/g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u5N3EAAAA2wAAAA8AAAAAAAAAAAAAAAAAmAIAAGRycy9k&#10;b3ducmV2LnhtbFBLBQYAAAAABAAEAPUAAACJAwAAAAA=&#10;" fillcolor="white [3212]" strokecolor="white [3212]" strokeweight="2pt">
                  <v:textbox>
                    <w:txbxContent>
                      <w:p w:rsidR="00600392" w:rsidRDefault="00600392" w:rsidP="00600392">
                        <w:pPr>
                          <w:pStyle w:val="af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楷体" w:hAnsi="楷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修改</w:t>
                        </w:r>
                      </w:p>
                    </w:txbxContent>
                  </v:textbox>
                </v:roundrect>
                <v:group id="组合 27" o:spid="_x0000_s1029" style="position:absolute;left:10088;top:1052;width:36441;height:31002" coordorigin="6799,789" coordsize="36440,31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oundrect id="圆角矩形 22" o:spid="_x0000_s1030" style="position:absolute;left:32192;top:15483;width:9404;height:32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Xi3sQA&#10;AADbAAAADwAAAGRycy9kb3ducmV2LnhtbESPX2vCQBDE3wv9DscW+lYvDUVK9BQplJY8tVZF35bc&#10;mj/mdkPu1PTbe4Lg4zAzv2Gm88G16kS9r4UNvI4SUMSF2JpLA6u/z5d3UD4gW2yFycA/eZjPHh+m&#10;mFk58y+dlqFUEcI+QwNVCF2mtS8qcuhH0hFHby+9wxBlX2rb4znCXavTJBlrhzXHhQo7+qioOCyP&#10;zoA0+bpxO9ke1nn+tTn+SDPs3ox5fhoWE1CBhnAP39rf1kCawvVL/AF6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V4t7EAAAA2wAAAA8AAAAAAAAAAAAAAAAAmAIAAGRycy9k&#10;b3ducmV2LnhtbFBLBQYAAAAABAAEAPUAAACJAwAAAAA=&#10;" fillcolor="white [3212]" strokecolor="white [3212]" strokeweight="2pt">
                    <v:textbox>
                      <w:txbxContent>
                        <w:p w:rsidR="00600392" w:rsidRDefault="00600392" w:rsidP="00600392">
                          <w:pPr>
                            <w:pStyle w:val="af6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eastAsia="楷体" w:hAnsi="楷体" w:hint="eastAsia"/>
                              <w:color w:val="000000"/>
                              <w:kern w:val="2"/>
                              <w:sz w:val="18"/>
                              <w:szCs w:val="18"/>
                            </w:rPr>
                            <w:t>经审核通过</w:t>
                          </w:r>
                        </w:p>
                      </w:txbxContent>
                    </v:textbox>
                  </v:roundrect>
                  <v:roundrect id="圆角矩形 21" o:spid="_x0000_s1031" style="position:absolute;left:7765;top:15393;width:9404;height:32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d8qcQA&#10;AADbAAAADwAAAGRycy9kb3ducmV2LnhtbESPzWoCQRCE7wHfYWjBW5xVQgiro4gghj0ZE0VvzU67&#10;P+50Lzujbt4+EwjkWFTVV9R82btG3anzlbCByTgBRZyLrbgw8PW5eX4D5QOyxUaYDHyTh+Vi8DTH&#10;1MqDP+i+D4WKEPYpGihDaFOtfV6SQz+Wljh6F+kchii7QtsOHxHuGj1NklftsOK4UGJL65Ly6/7m&#10;DEidHWp3ltP1kGXb420ndX9+MWY07FczUIH68B/+a79bA9MJ/H6JP0A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HfKnEAAAA2wAAAA8AAAAAAAAAAAAAAAAAmAIAAGRycy9k&#10;b3ducmV2LnhtbFBLBQYAAAAABAAEAPUAAACJAwAAAAA=&#10;" fillcolor="white [3212]" strokecolor="white [3212]" strokeweight="2pt">
                    <v:textbox>
                      <w:txbxContent>
                        <w:p w:rsidR="008E4548" w:rsidRDefault="00600392" w:rsidP="008E4548">
                          <w:pPr>
                            <w:pStyle w:val="af6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eastAsia="楷体" w:hAnsi="楷体" w:hint="eastAsia"/>
                              <w:color w:val="000000"/>
                              <w:kern w:val="2"/>
                              <w:sz w:val="18"/>
                              <w:szCs w:val="18"/>
                            </w:rPr>
                            <w:t>经审核不通过</w:t>
                          </w:r>
                        </w:p>
                      </w:txbxContent>
                    </v:textbox>
                  </v:roundrect>
                  <v:roundrect id="圆角矩形 5" o:spid="_x0000_s1032" style="position:absolute;left:24142;top:4933;width:9407;height:32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aTRsMA&#10;AADaAAAADwAAAGRycy9kb3ducmV2LnhtbESPS2sCQRCE74H8h6ED3uJsJAbZOEoQxLAnnyHemp3O&#10;PtzpXnZGXf+9EwjkWFTVV9R03rtGXajzlbCBl2ECijgXW3FhYL9bPk9A+YBssREmAzfyMJ89Pkwx&#10;tXLlDV22oVARwj5FA2UIbaq1z0ty6IfSEkfvRzqHIcqu0LbDa4S7Ro+S5E07rDgulNjSoqT8tD07&#10;A1Jnh9od5ft0yLLV13ktdX98NWbw1H+8gwrUh//wX/vTGhjD75V4A/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aTRsMAAADaAAAADwAAAAAAAAAAAAAAAACYAgAAZHJzL2Rv&#10;d25yZXYueG1sUEsFBgAAAAAEAAQA9QAAAIgDAAAAAA==&#10;" fillcolor="white [3212]" strokecolor="white [3212]" strokeweight="2pt">
                    <v:textbox>
                      <w:txbxContent>
                        <w:p w:rsidR="002B4825" w:rsidRPr="002B4825" w:rsidRDefault="002B4825" w:rsidP="002B4825">
                          <w:pPr>
                            <w:rPr>
                              <w:rFonts w:ascii="楷体" w:eastAsia="楷体" w:hAnsi="楷体"/>
                              <w:color w:val="000000" w:themeColor="text1"/>
                            </w:rPr>
                          </w:pPr>
                          <w:r w:rsidRPr="002B4825">
                            <w:rPr>
                              <w:rFonts w:ascii="楷体" w:eastAsia="楷体" w:hAnsi="楷体" w:hint="eastAsia"/>
                              <w:color w:val="000000" w:themeColor="text1"/>
                              <w:sz w:val="18"/>
                              <w:szCs w:val="18"/>
                            </w:rPr>
                            <w:t>提交或修改</w:t>
                          </w:r>
                        </w:p>
                      </w:txbxContent>
                    </v:textbox>
                  </v:roundrect>
                  <v:rect id="矩形 2" o:spid="_x0000_s1033" style="position:absolute;left:20261;top:789;width:9078;height:3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DGMUA&#10;AADaAAAADwAAAGRycy9kb3ducmV2LnhtbESPT2sCMRTE74LfITyhF6lZhYpszYooYgte1pa2x+fm&#10;7R/cvCxJqtt+elMQehxm5jfMctWbVlzI+caygukkAUFcWN1wpeD9bfe4AOEDssbWMin4IQ+rbDhY&#10;YqrtlXO6HEMlIoR9igrqELpUSl/UZNBPbEccvdI6gyFKV0nt8BrhppWzJJlLgw3HhRo72tRUnI/f&#10;RkG++Fq7w7jcJ/np0PHv6+fT9mOv1MOoXz+DCNSH//C9/aIVzODvSr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8MYxQAAANoAAAAPAAAAAAAAAAAAAAAAAJgCAABkcnMv&#10;ZG93bnJldi54bWxQSwUGAAAAAAQABAD1AAAAigMAAAAA&#10;" fillcolor="white [3212]" strokecolor="#243f60 [1604]" strokeweight="2pt">
                    <v:textbox>
                      <w:txbxContent>
                        <w:p w:rsidR="00470632" w:rsidRPr="002B4825" w:rsidRDefault="002B4825" w:rsidP="00470632">
                          <w:pPr>
                            <w:rPr>
                              <w:rFonts w:ascii="楷体" w:eastAsia="楷体" w:hAnsi="楷体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B4825">
                            <w:rPr>
                              <w:rFonts w:ascii="楷体" w:eastAsia="楷体" w:hAnsi="楷体" w:hint="eastAsia"/>
                              <w:color w:val="000000" w:themeColor="text1"/>
                              <w:sz w:val="18"/>
                              <w:szCs w:val="18"/>
                            </w:rPr>
                            <w:t>被审核者</w:t>
                          </w:r>
                          <w:r w:rsidR="008E4548">
                            <w:rPr>
                              <w:rFonts w:ascii="楷体" w:eastAsia="楷体" w:hAnsi="楷体" w:hint="eastAsia"/>
                              <w:color w:val="000000" w:themeColor="text1"/>
                              <w:sz w:val="18"/>
                              <w:szCs w:val="18"/>
                            </w:rPr>
                            <w:t>数据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7" o:spid="_x0000_s1034" type="#_x0000_t32" style="position:absolute;left:24734;top:3881;width:66;height:51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F/zcIAAADaAAAADwAAAGRycy9kb3ducmV2LnhtbESPX2vCQBDE34V+h2MLvumlhapEL0Fa&#10;WvTRP9D6tuTWJG1uL+S2MX57r1DwcZiZ3zCrfHCN6qkLtWcDT9MEFHHhbc2lgePhfbIAFQTZYuOZ&#10;DFwpQJ49jFaYWn/hHfV7KVWEcEjRQCXSplqHoiKHYepb4uidfedQouxKbTu8RLhr9HOSzLTDmuNC&#10;hS29VlT87H+dgYV88FnevnrtWE6z755ftutPY8aPw3oJSmiQe/i/vbEG5vB3Jd4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F/zcIAAADaAAAADwAAAAAAAAAAAAAA&#10;AAChAgAAZHJzL2Rvd25yZXYueG1sUEsFBgAAAAAEAAQA+QAAAJADAAAAAA==&#10;" strokecolor="#4579b8 [3044]" strokeweight="1.5pt">
                    <v:stroke endarrow="open"/>
                  </v:shape>
                  <v:rect id="矩形 18" o:spid="_x0000_s1035" style="position:absolute;left:20261;top:9078;width:9074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83q8YA&#10;AADbAAAADwAAAGRycy9kb3ducmV2LnhtbESPQWvCQBCF74X+h2UKXopuKrRIdBVpEVvwElvU45gd&#10;k9DsbNhdNe2v7xwK3mZ4b977ZrboXasuFGLj2cDTKANFXHrbcGXg63M1nICKCdli65kM/FCExfz+&#10;boa59Vcu6LJNlZIQjjkaqFPqcq1jWZPDOPIdsWgnHxwmWUOlbcCrhLtWj7PsRTtsWBpq7Oi1pvJ7&#10;e3YGislhGTaPp3VWHDcd/37sn992a2MGD/1yCipRn27m/+t3K/gCK7/IA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83q8YAAADbAAAADwAAAAAAAAAAAAAAAACYAgAAZHJz&#10;L2Rvd25yZXYueG1sUEsFBgAAAAAEAAQA9QAAAIsDAAAAAA==&#10;" fillcolor="white [3212]" strokecolor="#243f60 [1604]" strokeweight="2pt">
                    <v:textbox>
                      <w:txbxContent>
                        <w:p w:rsidR="008E4548" w:rsidRDefault="008E4548" w:rsidP="008E4548">
                          <w:pPr>
                            <w:pStyle w:val="af6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eastAsia="楷体" w:hAnsi="楷体" w:hint="eastAsia"/>
                              <w:color w:val="000000"/>
                              <w:kern w:val="2"/>
                              <w:sz w:val="18"/>
                              <w:szCs w:val="18"/>
                            </w:rPr>
                            <w:t>待审核状态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8" o:spid="_x0000_s1036" type="#_x0000_t4" style="position:absolute;left:17893;top:14933;width:13617;height:6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+728IA&#10;AADaAAAADwAAAGRycy9kb3ducmV2LnhtbESPwWrCQBCG74W+wzIFb3Wj0qLRVWpAKb01Kngcs9Mk&#10;mJ0N2VXj23cOgsfhn/+b+Rar3jXqSl2oPRsYDRNQxIW3NZcG9rvN+xRUiMgWG89k4E4BVsvXlwWm&#10;1t/4l655LJVAOKRooIqxTbUORUUOw9C3xJL9+c5hlLErte3wJnDX6HGSfGqHNcuFClvKKirO+cUJ&#10;ZTbD0WSbnbj/2a3PH4ciy49TYwZv/dccVKQ+Ppcf7W9rQH4VFdEAv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z7vbwgAAANoAAAAPAAAAAAAAAAAAAAAAAJgCAABkcnMvZG93&#10;bnJldi54bWxQSwUGAAAAAAQABAD1AAAAhwMAAAAA&#10;" fillcolor="white [3212]" strokecolor="#243f60 [1604]" strokeweight="2pt">
                    <v:textbox>
                      <w:txbxContent>
                        <w:p w:rsidR="008E4548" w:rsidRPr="008E4548" w:rsidRDefault="008E4548" w:rsidP="008E454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E4548">
                            <w:rPr>
                              <w:rFonts w:ascii="楷体" w:eastAsia="楷体" w:hAnsi="楷体" w:hint="eastAsia"/>
                              <w:color w:val="000000" w:themeColor="text1"/>
                              <w:sz w:val="18"/>
                              <w:szCs w:val="18"/>
                            </w:rPr>
                            <w:t>进入审核</w:t>
                          </w:r>
                        </w:p>
                      </w:txbxContent>
                    </v:textbox>
                  </v:shape>
                  <v:shape id="直接箭头连接符 9" o:spid="_x0000_s1037" type="#_x0000_t32" style="position:absolute;left:24702;top:12164;width:98;height:27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JOJMEAAADaAAAADwAAAGRycy9kb3ducmV2LnhtbESPQWvCQBSE7wX/w/IEb3WjoGh0FVGU&#10;9lhbUG+P7DOJZt+G7DOm/75bKPQ4zMw3zHLduUq11ITSs4HRMAFFnHlbcm7g63P/OgMVBNli5ZkM&#10;fFOA9ar3ssTU+id/UHuUXEUIhxQNFCJ1qnXICnIYhr4mjt7VNw4lyibXtsFnhLtKj5Nkqh2WHBcK&#10;rGlbUHY/PpyBmRz4Krtzqx3LZXprefK+ORkz6HebBSihTv7Df+03a2AOv1fiDd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gk4kwQAAANoAAAAPAAAAAAAAAAAAAAAA&#10;AKECAABkcnMvZG93bnJldi54bWxQSwUGAAAAAAQABAD5AAAAjwMAAAAA&#10;" strokecolor="#4579b8 [3044]" strokeweight="1.5pt">
                    <v:stroke endarrow="open"/>
                  </v:shape>
                  <v:rect id="矩形 19" o:spid="_x0000_s1038" style="position:absolute;left:6799;top:22850;width:10370;height:3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SMMQA&#10;AADbAAAADwAAAGRycy9kb3ducmV2LnhtbERPTWvCQBC9F/oflin0UpqNBcWmriKK2IKXqGiP0+yY&#10;hGZnw+5WY3+9Kwje5vE+ZzTpTCOO5HxtWUEvSUEQF1bXXCrYbhavQxA+IGtsLJOCM3mYjB8fRphp&#10;e+KcjutQihjCPkMFVQhtJqUvKjLoE9sSR+5gncEQoSuldniK4aaRb2k6kAZrjg0VtjSrqPhd/xkF&#10;+fB76lYvh2Wa/6xa/v/a9+e7pVLPT930A0SgLtzFN/enjvPf4fpLPEC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DkjDEAAAA2wAAAA8AAAAAAAAAAAAAAAAAmAIAAGRycy9k&#10;b3ducmV2LnhtbFBLBQYAAAAABAAEAPUAAACJAwAAAAA=&#10;" fillcolor="white [3212]" strokecolor="#243f60 [1604]" strokeweight="2pt">
                    <v:textbox>
                      <w:txbxContent>
                        <w:p w:rsidR="008E4548" w:rsidRDefault="008E4548" w:rsidP="008E4548">
                          <w:pPr>
                            <w:pStyle w:val="af6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eastAsia="楷体" w:hAnsi="楷体" w:hint="eastAsia"/>
                              <w:color w:val="000000"/>
                              <w:kern w:val="2"/>
                              <w:sz w:val="18"/>
                              <w:szCs w:val="18"/>
                            </w:rPr>
                            <w:t>审核不通过状态</w:t>
                          </w:r>
                        </w:p>
                      </w:txbxContent>
                    </v:textbox>
                  </v:rect>
                  <v:rect id="矩形 20" o:spid="_x0000_s1039" style="position:absolute;left:34166;top:22874;width:9074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XxEMMA&#10;AADbAAAADwAAAGRycy9kb3ducmV2LnhtbERPy2oCMRTdC/2HcAtuRDMVKsPUjIhSbMHNWNEubyd3&#10;HnRyMyRRp/36ZiF0eTjv5WownbiS861lBU+zBARxaXXLtYLjx+s0BeEDssbOMin4IQ+r/GG0xEzb&#10;Gxd0PYRaxBD2GSpoQugzKX3ZkEE/sz1x5CrrDIYIXS21w1sMN52cJ8lCGmw5NjTY06ah8vtwMQqK&#10;9HPt9pNqlxRf+55/38/P29NOqfHjsH4BEWgI/+K7+00rmMf18Uv8AT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XxEMMAAADbAAAADwAAAAAAAAAAAAAAAACYAgAAZHJzL2Rv&#10;d25yZXYueG1sUEsFBgAAAAAEAAQA9QAAAIgDAAAAAA==&#10;" fillcolor="white [3212]" strokecolor="#243f60 [1604]" strokeweight="2pt">
                    <v:textbox>
                      <w:txbxContent>
                        <w:p w:rsidR="008E4548" w:rsidRDefault="008E4548" w:rsidP="008E4548">
                          <w:pPr>
                            <w:pStyle w:val="af6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eastAsia="楷体" w:hAnsi="楷体" w:hint="eastAsia"/>
                              <w:color w:val="000000"/>
                              <w:kern w:val="2"/>
                              <w:sz w:val="18"/>
                              <w:szCs w:val="18"/>
                            </w:rPr>
                            <w:t>审核通过状态</w:t>
                          </w:r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肘形连接符 10" o:spid="_x0000_s1040" type="#_x0000_t33" style="position:absolute;left:31247;top:18156;width:7456;height:471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35oMQAAADbAAAADwAAAGRycy9kb3ducmV2LnhtbESPT4vCQAzF7wv7HYYseBGdKqhLdZRF&#10;EBRP/rnsLXZi27WTqZ1R67c3B2FvCe/lvV9mi9ZV6k5NKD0bGPQTUMSZtyXnBo6HVe8bVIjIFivP&#10;ZOBJARbzz48ZptY/eEf3fcyVhHBI0UARY51qHbKCHIa+r4lFO/vGYZS1ybVt8CHhrtLDJBlrhyVL&#10;Q4E1LQvKLvubM5DzZH25ulH3sL2NR8+/TX3qXn+N6Xy1P1NQkdr4b35fr63gC738IgPo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fmgxAAAANsAAAAPAAAAAAAAAAAA&#10;AAAAAKECAABkcnMvZG93bnJldi54bWxQSwUGAAAAAAQABAD5AAAAkgMAAAAA&#10;" strokecolor="#4579b8 [3044]" strokeweight="1.5pt">
                    <v:stroke endarrow="open"/>
                  </v:shape>
                  <v:shape id="肘形连接符 11" o:spid="_x0000_s1041" type="#_x0000_t33" style="position:absolute;left:11984;top:18090;width:5909;height:476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4w1cEAAADbAAAADwAAAGRycy9kb3ducmV2LnhtbERPTWsCMRC9C/6HMII3zaqgsjWKCIrQ&#10;VlDbnofNuLu4maxJ1G1/fSMI3ubxPme2aEwlbuR8aVnBoJ+AIM6sLjlX8HVc96YgfEDWWFkmBb/k&#10;YTFvt2aYanvnPd0OIRcxhH2KCooQ6lRKnxVk0PdtTRy5k3UGQ4Qul9rhPYabSg6TZCwNlhwbCqxp&#10;VVB2PlyNgvWldKPrx+7n8/tcDd8zwsnmb6xUt9Ms30AEasJL/HRvdZw/gM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3jDVwQAAANsAAAAPAAAAAAAAAAAAAAAA&#10;AKECAABkcnMvZG93bnJldi54bWxQSwUGAAAAAAQABAD5AAAAjwMAAAAA&#10;" strokecolor="#4579b8 [3044]" strokeweight="1.5pt">
                    <v:stroke endarrow="open"/>
                  </v:shape>
                  <v:rect id="矩形 23" o:spid="_x0000_s1042" style="position:absolute;left:35218;top:28705;width:6970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vZ8YA&#10;AADbAAAADwAAAGRycy9kb3ducmV2LnhtbESPQWsCMRSE74X+h/CEXopma1FkNYq0FCt4WRX1+Nw8&#10;d5duXpYk1bW/vhEEj8PMfMNMZq2pxZmcrywreOslIIhzqysuFGw3X90RCB+QNdaWScGVPMymz08T&#10;TLW9cEbndShEhLBPUUEZQpNK6fOSDPqebYijd7LOYIjSFVI7vES4qWU/SYbSYMVxocSGPkrKf9a/&#10;RkE2Oszd6vW0SLLjquG/5X7wuVso9dJp52MQgdrwCN/b31pB/x1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dvZ8YAAADbAAAADwAAAAAAAAAAAAAAAACYAgAAZHJz&#10;L2Rvd25yZXYueG1sUEsFBgAAAAAEAAQA9QAAAIsDAAAAAA==&#10;" fillcolor="white [3212]" strokecolor="#243f60 [1604]" strokeweight="2pt">
                    <v:textbox>
                      <w:txbxContent>
                        <w:p w:rsidR="00600392" w:rsidRDefault="00600392" w:rsidP="00600392">
                          <w:pPr>
                            <w:pStyle w:val="af6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eastAsia="楷体" w:hAnsi="楷体" w:hint="eastAsia"/>
                              <w:color w:val="000000"/>
                              <w:kern w:val="2"/>
                              <w:sz w:val="18"/>
                              <w:szCs w:val="18"/>
                            </w:rPr>
                            <w:t>数据导出</w:t>
                          </w:r>
                        </w:p>
                      </w:txbxContent>
                    </v:textbox>
                  </v:rect>
                  <v:shape id="直接箭头连接符 24" o:spid="_x0000_s1043" type="#_x0000_t32" style="position:absolute;left:38703;top:25960;width:0;height:27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cy2MIAAADbAAAADwAAAGRycy9kb3ducmV2LnhtbESPQWvCQBSE74X+h+UJ3urG0EqJriKB&#10;glfXVuztkX1mg9m3aXaN8d+7hUKPw8x8w6w2o2vFQH1oPCuYzzIQxJU3DdcKPg8fL+8gQkQ22Hom&#10;BXcKsFk/P62wMP7Gexp0rEWCcChQgY2xK6QMlSWHYeY74uSdfe8wJtnX0vR4S3DXyjzLFtJhw2nB&#10;Ykelpeqir07B/kfvFv7ND4aPp69vHEnr8qrUdDJulyAijfE//NfeGQX5K/x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cy2MIAAADbAAAADwAAAAAAAAAAAAAA&#10;AAChAgAAZHJzL2Rvd25yZXYueG1sUEsFBgAAAAAEAAQA+QAAAJADAAAAAA==&#10;" strokecolor="#4579b8 [3044]" strokeweight="1.5pt">
                    <v:stroke endarrow="open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25" o:spid="_x0000_s1044" type="#_x0000_t34" style="position:absolute;left:6799;top:10621;width:13462;height:13773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X448MAAADbAAAADwAAAGRycy9kb3ducmV2LnhtbESPQYvCMBSE78L+h/AEb5paUNdqFNEV&#10;PHjRyp4fzbOtNi/dJmvrvzcLCx6HmfmGWa47U4kHNa60rGA8ikAQZ1aXnCu4pPvhJwjnkTVWlknB&#10;kxysVx+9JSbatnyix9nnIkDYJaig8L5OpHRZQQbdyNbEwbvaxqAPssmlbrANcFPJOIqm0mDJYaHA&#10;mrYFZffzr1Ewi7+OaXqb357zy3iHtdv8HL5bpQb9brMA4anz7/B/+6AVxBP4+xJ+gF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l+OPDAAAA2wAAAA8AAAAAAAAAAAAA&#10;AAAAoQIAAGRycy9kb3ducmV2LnhtbFBLBQYAAAAABAAEAPkAAACRAwAAAAA=&#10;" adj="-3668" strokecolor="#4579b8 [3044]" strokeweight="1.5pt">
                    <v:stroke endarrow="open"/>
                  </v:shape>
                </v:group>
                <w10:wrap type="square"/>
              </v:group>
            </w:pict>
          </mc:Fallback>
        </mc:AlternateContent>
      </w:r>
    </w:p>
    <w:p w:rsidR="00470632" w:rsidRPr="00470632" w:rsidRDefault="00470632" w:rsidP="00AC788B">
      <w:pPr>
        <w:pStyle w:val="a2"/>
        <w:ind w:firstLine="420"/>
        <w:rPr>
          <w:rFonts w:hint="eastAsia"/>
        </w:rPr>
      </w:pPr>
    </w:p>
    <w:p w:rsidR="00E700B5" w:rsidRDefault="00E700B5" w:rsidP="00E052F0">
      <w:pPr>
        <w:pStyle w:val="2"/>
        <w:rPr>
          <w:rFonts w:hint="eastAsia"/>
        </w:rPr>
      </w:pPr>
      <w:r w:rsidRPr="00E700B5">
        <w:rPr>
          <w:rFonts w:hint="eastAsia"/>
        </w:rPr>
        <w:lastRenderedPageBreak/>
        <w:t xml:space="preserve">2  </w:t>
      </w:r>
      <w:r w:rsidR="00F0645F">
        <w:rPr>
          <w:rFonts w:hint="eastAsia"/>
        </w:rPr>
        <w:t>审核者功能设计</w:t>
      </w:r>
    </w:p>
    <w:p w:rsidR="00F0645F" w:rsidRDefault="002B4825" w:rsidP="00F0645F">
      <w:pPr>
        <w:pStyle w:val="a2"/>
        <w:ind w:firstLine="420"/>
        <w:rPr>
          <w:rFonts w:hint="eastAsia"/>
        </w:rPr>
      </w:pPr>
      <w:r>
        <w:rPr>
          <w:rFonts w:hint="eastAsia"/>
        </w:rPr>
        <w:t>审核者对被审核者提交的数据进入审核，只进行两种操作，即审核通过和审核不能过。对于审核通过操作，审核者仅需要</w:t>
      </w:r>
      <w:r w:rsidR="008E4548">
        <w:rPr>
          <w:rFonts w:hint="eastAsia"/>
        </w:rPr>
        <w:t>对相应数据点击审核通过即可；对于审核不通过操作，审核者除了对相应数据点击审核不通过之外，还需要向被审核者邮件发送审核不通过的相关信息。</w:t>
      </w:r>
    </w:p>
    <w:p w:rsidR="007F60DA" w:rsidRDefault="007F60DA" w:rsidP="00F0645F">
      <w:pPr>
        <w:pStyle w:val="a2"/>
        <w:ind w:firstLine="420"/>
        <w:rPr>
          <w:rFonts w:hint="eastAsia"/>
        </w:rPr>
      </w:pPr>
      <w:bookmarkStart w:id="3" w:name="_GoBack"/>
      <w:bookmarkEnd w:id="3"/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730F279" wp14:editId="3BD2E220">
                <wp:simplePos x="0" y="0"/>
                <wp:positionH relativeFrom="column">
                  <wp:posOffset>55880</wp:posOffset>
                </wp:positionH>
                <wp:positionV relativeFrom="paragraph">
                  <wp:posOffset>308610</wp:posOffset>
                </wp:positionV>
                <wp:extent cx="5275580" cy="2506345"/>
                <wp:effectExtent l="0" t="0" r="0" b="0"/>
                <wp:wrapSquare wrapText="bothSides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圆角矩形 30"/>
                        <wps:cNvSpPr/>
                        <wps:spPr>
                          <a:xfrm>
                            <a:off x="3528398" y="1265463"/>
                            <a:ext cx="940435" cy="32829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392" w:rsidRDefault="00600392" w:rsidP="00600392">
                              <w:pPr>
                                <w:pStyle w:val="af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楷体" w:hAnsi="楷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经审核通过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1454087" y="1324665"/>
                            <a:ext cx="940435" cy="32829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392" w:rsidRDefault="00600392" w:rsidP="00600392">
                              <w:pPr>
                                <w:pStyle w:val="af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eastAsia="楷体" w:hAnsi="楷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经审核不通过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2355052" y="105254"/>
                            <a:ext cx="907822" cy="3091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392" w:rsidRPr="002B4825" w:rsidRDefault="00600392" w:rsidP="00600392">
                              <w:pPr>
                                <w:ind w:firstLineChars="50" w:firstLine="90"/>
                                <w:rPr>
                                  <w:rFonts w:ascii="楷体" w:eastAsia="楷体" w:hAnsi="楷体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待审核</w:t>
                              </w:r>
                              <w:r>
                                <w:rPr>
                                  <w:rFonts w:ascii="楷体" w:eastAsia="楷体" w:hAnsi="楷体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菱形 36"/>
                        <wps:cNvSpPr/>
                        <wps:spPr>
                          <a:xfrm>
                            <a:off x="2118248" y="907859"/>
                            <a:ext cx="1361731" cy="631528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392" w:rsidRPr="008E4548" w:rsidRDefault="00600392" w:rsidP="006003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4548">
                                <w:rPr>
                                  <w:rFonts w:ascii="楷体" w:eastAsia="楷体" w:hAnsi="楷体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进</w:t>
                              </w:r>
                              <w:r w:rsidR="007F60DA">
                                <w:rPr>
                                  <w:rFonts w:ascii="楷体" w:eastAsia="楷体" w:hAnsi="楷体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行</w:t>
                              </w:r>
                              <w:r w:rsidRPr="008E4548">
                                <w:rPr>
                                  <w:rFonts w:ascii="楷体" w:eastAsia="楷体" w:hAnsi="楷体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审核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>
                          <a:stCxn id="33" idx="2"/>
                          <a:endCxn id="36" idx="0"/>
                        </wps:cNvCnPr>
                        <wps:spPr>
                          <a:xfrm flipH="1">
                            <a:off x="2799114" y="414439"/>
                            <a:ext cx="9849" cy="49342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矩形 38"/>
                        <wps:cNvSpPr/>
                        <wps:spPr>
                          <a:xfrm>
                            <a:off x="1015444" y="1717536"/>
                            <a:ext cx="1037025" cy="5322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392" w:rsidRDefault="00600392" w:rsidP="00600392">
                              <w:pPr>
                                <w:pStyle w:val="af6"/>
                                <w:spacing w:before="0" w:beforeAutospacing="0" w:after="0" w:afterAutospacing="0"/>
                                <w:ind w:leftChars="86" w:left="181"/>
                                <w:jc w:val="both"/>
                              </w:pPr>
                              <w:r>
                                <w:rPr>
                                  <w:rFonts w:ascii="Times New Roman" w:eastAsia="楷体" w:hAnsi="楷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给被审核者发送</w:t>
                              </w:r>
                              <w:r w:rsidR="007F60DA">
                                <w:rPr>
                                  <w:rFonts w:ascii="Times New Roman" w:eastAsia="楷体" w:hAnsi="楷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相应</w:t>
                              </w:r>
                              <w:r>
                                <w:rPr>
                                  <w:rFonts w:ascii="Times New Roman" w:eastAsia="楷体" w:hAnsi="楷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791550" y="1728312"/>
                            <a:ext cx="907415" cy="3086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392" w:rsidRDefault="00600392" w:rsidP="00600392">
                              <w:pPr>
                                <w:pStyle w:val="af6"/>
                                <w:spacing w:before="0" w:beforeAutospacing="0" w:after="0" w:afterAutospacing="0"/>
                                <w:ind w:firstLineChars="100" w:firstLine="180"/>
                                <w:jc w:val="both"/>
                              </w:pPr>
                              <w:r>
                                <w:rPr>
                                  <w:rFonts w:ascii="Times New Roman" w:eastAsia="楷体" w:hAnsi="楷体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审核结束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肘形连接符 40"/>
                        <wps:cNvCnPr>
                          <a:stCxn id="36" idx="3"/>
                          <a:endCxn id="39" idx="0"/>
                        </wps:cNvCnPr>
                        <wps:spPr>
                          <a:xfrm>
                            <a:off x="3479979" y="1223623"/>
                            <a:ext cx="765279" cy="504689"/>
                          </a:xfrm>
                          <a:prstGeom prst="bentConnector2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肘形连接符 41"/>
                        <wps:cNvCnPr>
                          <a:stCxn id="36" idx="1"/>
                          <a:endCxn id="38" idx="0"/>
                        </wps:cNvCnPr>
                        <wps:spPr>
                          <a:xfrm rot="10800000" flipV="1">
                            <a:off x="1533958" y="1223622"/>
                            <a:ext cx="584291" cy="493913"/>
                          </a:xfrm>
                          <a:prstGeom prst="bentConnector2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45" o:spid="_x0000_s1045" editas="canvas" style="position:absolute;left:0;text-align:left;margin-left:4.4pt;margin-top:24.3pt;width:415.4pt;height:197.35pt;z-index:251660288;mso-width-relative:margin;mso-height-relative:margin" coordsize="52755,25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">
                <v:shape id="_x0000_s1046" type="#_x0000_t75" style="position:absolute;width:52755;height:25063;visibility:visible;mso-wrap-style:square">
                  <v:fill o:detectmouseclick="t"/>
                  <v:path o:connecttype="none"/>
                </v:shape>
                <v:roundrect id="圆角矩形 30" o:spid="_x0000_s1047" style="position:absolute;left:35283;top:12654;width:9405;height:32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JP78EA&#10;AADbAAAADwAAAGRycy9kb3ducmV2LnhtbERPS2vCQBC+F/oflhG81Y1aSkldRQqi5NTaptTbkB3z&#10;MDsTsqvGf+8eCj1+fO/FanCtulDva2ED00kCirgQW3Np4Ptr8/QKygdki60wGbiRh9Xy8WGBqZUr&#10;f9JlH0oVQ9inaKAKoUu19kVFDv1EOuLIHaV3GCLsS217vMZw1+pZkrxohzXHhgo7eq+oOO3PzoA0&#10;Wd64g/ye8izb/pw/pBkOz8aMR8P6DVSgIfyL/9w7a2Ae18cv8Qfo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ST+/BAAAA2wAAAA8AAAAAAAAAAAAAAAAAmAIAAGRycy9kb3du&#10;cmV2LnhtbFBLBQYAAAAABAAEAPUAAACGAwAAAAA=&#10;" fillcolor="white [3212]" strokecolor="white [3212]" strokeweight="2pt">
                  <v:textbox>
                    <w:txbxContent>
                      <w:p w:rsidR="00600392" w:rsidRDefault="00600392" w:rsidP="00600392">
                        <w:pPr>
                          <w:pStyle w:val="af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楷体" w:hAnsi="楷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经审核通过</w:t>
                        </w:r>
                      </w:p>
                    </w:txbxContent>
                  </v:textbox>
                </v:roundrect>
                <v:roundrect id="圆角矩形 31" o:spid="_x0000_s1048" style="position:absolute;left:14540;top:13246;width:9405;height:32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7qdMQA&#10;AADbAAAADwAAAGRycy9kb3ducmV2LnhtbESPzWoCQRCE7wHfYWjBW5xVQ5CNowRBlD0ZEyXemp3O&#10;/rjTveyMunn7TCCQY1FVX1GLVe8adaPOV8IGJuMEFHEutuLCwMf75nEOygdki40wGfgmD6vl4GGB&#10;qZU7v9HtEAoVIexTNFCG0KZa+7wkh34sLXH0vqRzGKLsCm07vEe4a/Q0SZ61w4rjQoktrUvKL4er&#10;MyB1dqzdWT4vxyzbnq57qfvzkzGjYf/6AipQH/7Df+2dNTCbwO+X+AP0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e6nTEAAAA2wAAAA8AAAAAAAAAAAAAAAAAmAIAAGRycy9k&#10;b3ducmV2LnhtbFBLBQYAAAAABAAEAPUAAACJAwAAAAA=&#10;" fillcolor="white [3212]" strokecolor="white [3212]" strokeweight="2pt">
                  <v:textbox>
                    <w:txbxContent>
                      <w:p w:rsidR="00600392" w:rsidRDefault="00600392" w:rsidP="00600392">
                        <w:pPr>
                          <w:pStyle w:val="af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eastAsia="楷体" w:hAnsi="楷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经审核不通过</w:t>
                        </w:r>
                      </w:p>
                    </w:txbxContent>
                  </v:textbox>
                </v:roundrect>
                <v:rect id="矩形 33" o:spid="_x0000_s1049" style="position:absolute;left:23550;top:1052;width:9078;height:3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75usYA&#10;AADbAAAADwAAAGRycy9kb3ducmV2LnhtbESPQWsCMRSE74X+h/AEL6Vmq1hkNYpURAUva0vr8bl5&#10;7i7dvCxJ1LW/vhEEj8PMfMNMZq2pxZmcrywreOslIIhzqysuFHx9Ll9HIHxA1lhbJgVX8jCbPj9N&#10;MNX2whmdd6EQEcI+RQVlCE0qpc9LMuh7tiGO3tE6gyFKV0jt8BLhppb9JHmXBiuOCyU29FFS/rs7&#10;GQXZaD9325fjKskO24b/Nj/DxfdKqW6nnY9BBGrDI3xvr7WCwQBuX+IP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75usYAAADbAAAADwAAAAAAAAAAAAAAAACYAgAAZHJz&#10;L2Rvd25yZXYueG1sUEsFBgAAAAAEAAQA9QAAAIsDAAAAAA==&#10;" fillcolor="white [3212]" strokecolor="#243f60 [1604]" strokeweight="2pt">
                  <v:textbox>
                    <w:txbxContent>
                      <w:p w:rsidR="00600392" w:rsidRPr="002B4825" w:rsidRDefault="00600392" w:rsidP="00600392">
                        <w:pPr>
                          <w:ind w:firstLineChars="50" w:firstLine="90"/>
                          <w:rPr>
                            <w:rFonts w:ascii="楷体" w:eastAsia="楷体" w:hAnsi="楷体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color w:val="000000" w:themeColor="text1"/>
                            <w:sz w:val="18"/>
                            <w:szCs w:val="18"/>
                          </w:rPr>
                          <w:t>待审核</w:t>
                        </w:r>
                        <w:r>
                          <w:rPr>
                            <w:rFonts w:ascii="楷体" w:eastAsia="楷体" w:hAnsi="楷体" w:hint="eastAsia"/>
                            <w:color w:val="000000" w:themeColor="text1"/>
                            <w:sz w:val="18"/>
                            <w:szCs w:val="18"/>
                          </w:rPr>
                          <w:t>数据</w:t>
                        </w:r>
                      </w:p>
                    </w:txbxContent>
                  </v:textbox>
                </v:rect>
                <v:shape id="菱形 36" o:spid="_x0000_s1050" type="#_x0000_t4" style="position:absolute;left:21182;top:9078;width:13617;height:6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zKMIA&#10;AADbAAAADwAAAGRycy9kb3ducmV2LnhtbESPQYvCMBSE7wv+h/AEb2uqotRqFC2sLN6sK3h8Ns+2&#10;2LyUJqvdf28EYY/DzHzDLNedqcWdWldZVjAaRiCIc6srLhT8HL8+YxDOI2usLZOCP3KwXvU+lpho&#10;++AD3TNfiABhl6CC0vsmkdLlJRl0Q9sQB+9qW4M+yLaQusVHgJtajqNoJg1WHBZKbCgtKb9lvyZQ&#10;5nMcTXbphbv9cXubnvI0O8dKDfrdZgHCU+f/w+/2t1YwmcH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HMowgAAANsAAAAPAAAAAAAAAAAAAAAAAJgCAABkcnMvZG93&#10;bnJldi54bWxQSwUGAAAAAAQABAD1AAAAhwMAAAAA&#10;" fillcolor="white [3212]" strokecolor="#243f60 [1604]" strokeweight="2pt">
                  <v:textbox>
                    <w:txbxContent>
                      <w:p w:rsidR="00600392" w:rsidRPr="008E4548" w:rsidRDefault="00600392" w:rsidP="0060039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E4548">
                          <w:rPr>
                            <w:rFonts w:ascii="楷体" w:eastAsia="楷体" w:hAnsi="楷体" w:hint="eastAsia"/>
                            <w:color w:val="000000" w:themeColor="text1"/>
                            <w:sz w:val="18"/>
                            <w:szCs w:val="18"/>
                          </w:rPr>
                          <w:t>进</w:t>
                        </w:r>
                        <w:r w:rsidR="007F60DA">
                          <w:rPr>
                            <w:rFonts w:ascii="楷体" w:eastAsia="楷体" w:hAnsi="楷体" w:hint="eastAsia"/>
                            <w:color w:val="000000" w:themeColor="text1"/>
                            <w:sz w:val="18"/>
                            <w:szCs w:val="18"/>
                          </w:rPr>
                          <w:t>行</w:t>
                        </w:r>
                        <w:r w:rsidRPr="008E4548">
                          <w:rPr>
                            <w:rFonts w:ascii="楷体" w:eastAsia="楷体" w:hAnsi="楷体" w:hint="eastAsia"/>
                            <w:color w:val="000000" w:themeColor="text1"/>
                            <w:sz w:val="18"/>
                            <w:szCs w:val="18"/>
                          </w:rPr>
                          <w:t>审核</w:t>
                        </w:r>
                      </w:p>
                    </w:txbxContent>
                  </v:textbox>
                </v:shape>
                <v:shape id="直接箭头连接符 37" o:spid="_x0000_s1051" type="#_x0000_t32" style="position:absolute;left:27991;top:4144;width:98;height:49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Ha5MMAAADbAAAADwAAAGRycy9kb3ducmV2LnhtbESPX2vCQBDE34V+h2MLfTOXtviH1FOk&#10;paKPVUF9W3Jrkja3F3JrTL99Tyj4OMzMb5jZone16qgNlWcDz0kKijj3tuLCwH73OZyCCoJssfZM&#10;Bn4pwGL+MJhhZv2Vv6jbSqEihEOGBkqRJtM65CU5DIlviKN39q1DibIttG3xGuGu1i9pOtYOK44L&#10;JTb0XlL+s704A1NZ8Vk+jp12LKfxd8ejzfJgzNNjv3wDJdTLPfzfXlsDrxO4fYk/QM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h2uTDAAAA2wAAAA8AAAAAAAAAAAAA&#10;AAAAoQIAAGRycy9kb3ducmV2LnhtbFBLBQYAAAAABAAEAPkAAACRAwAAAAA=&#10;" strokecolor="#4579b8 [3044]" strokeweight="1.5pt">
                  <v:stroke endarrow="open"/>
                </v:shape>
                <v:rect id="矩形 38" o:spid="_x0000_s1052" style="position:absolute;left:10154;top:17175;width:10370;height:5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pry8MA&#10;AADbAAAADwAAAGRycy9kb3ducmV2LnhtbERPz2vCMBS+C/4P4Q12EU2dbEg1iijiBl7qRD2+Nc+2&#10;2LyUJNO6v345CB4/vt/TeWtqcSXnK8sKhoMEBHFudcWFgv33uj8G4QOyxtoyKbiTh/ms25liqu2N&#10;M7ruQiFiCPsUFZQhNKmUPi/JoB/YhjhyZ+sMhghdIbXDWww3tXxLkg9psOLYUGJDy5Lyy+7XKMjG&#10;p4Xb9s6bJPvZNvz3dXxfHTZKvb60iwmIQG14ih/uT61gFMfG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pry8MAAADbAAAADwAAAAAAAAAAAAAAAACYAgAAZHJzL2Rv&#10;d25yZXYueG1sUEsFBgAAAAAEAAQA9QAAAIgDAAAAAA==&#10;" fillcolor="white [3212]" strokecolor="#243f60 [1604]" strokeweight="2pt">
                  <v:textbox>
                    <w:txbxContent>
                      <w:p w:rsidR="00600392" w:rsidRDefault="00600392" w:rsidP="00600392">
                        <w:pPr>
                          <w:pStyle w:val="af6"/>
                          <w:spacing w:before="0" w:beforeAutospacing="0" w:after="0" w:afterAutospacing="0"/>
                          <w:ind w:leftChars="86" w:left="181"/>
                          <w:jc w:val="both"/>
                        </w:pPr>
                        <w:r>
                          <w:rPr>
                            <w:rFonts w:ascii="Times New Roman" w:eastAsia="楷体" w:hAnsi="楷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给被审核者发送</w:t>
                        </w:r>
                        <w:r w:rsidR="007F60DA">
                          <w:rPr>
                            <w:rFonts w:ascii="Times New Roman" w:eastAsia="楷体" w:hAnsi="楷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相应</w:t>
                        </w:r>
                        <w:r>
                          <w:rPr>
                            <w:rFonts w:ascii="Times New Roman" w:eastAsia="楷体" w:hAnsi="楷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消息</w:t>
                        </w:r>
                      </w:p>
                    </w:txbxContent>
                  </v:textbox>
                </v:rect>
                <v:rect id="矩形 39" o:spid="_x0000_s1053" style="position:absolute;left:37915;top:17283;width:9074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OUMYA&#10;AADbAAAADwAAAGRycy9kb3ducmV2LnhtbESPQWsCMRSE70L/Q3hCL6LZKi12NYpUii14WRXr8bl5&#10;7i7dvCxJ1K2/vhEKPQ4z8w0znbemFhdyvrKs4GmQgCDOra64ULDbvvfHIHxA1lhbJgU/5GE+e+hM&#10;MdX2yhldNqEQEcI+RQVlCE0qpc9LMugHtiGO3sk6gyFKV0jt8BrhppbDJHmRBiuOCyU29FZS/r05&#10;GwXZ+LBw695plWTHdcO3z6/n5X6l1GO3XUxABGrDf/iv/aEVjF7h/iX+AD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bOUMYAAADbAAAADwAAAAAAAAAAAAAAAACYAgAAZHJz&#10;L2Rvd25yZXYueG1sUEsFBgAAAAAEAAQA9QAAAIsDAAAAAA==&#10;" fillcolor="white [3212]" strokecolor="#243f60 [1604]" strokeweight="2pt">
                  <v:textbox>
                    <w:txbxContent>
                      <w:p w:rsidR="00600392" w:rsidRDefault="00600392" w:rsidP="00600392">
                        <w:pPr>
                          <w:pStyle w:val="af6"/>
                          <w:spacing w:before="0" w:beforeAutospacing="0" w:after="0" w:afterAutospacing="0"/>
                          <w:ind w:firstLineChars="100" w:firstLine="180"/>
                          <w:jc w:val="both"/>
                        </w:pPr>
                        <w:r>
                          <w:rPr>
                            <w:rFonts w:ascii="Times New Roman" w:eastAsia="楷体" w:hAnsi="楷体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审核结束</w:t>
                        </w:r>
                      </w:p>
                    </w:txbxContent>
                  </v:textbox>
                </v:rect>
                <v:shape id="肘形连接符 40" o:spid="_x0000_s1054" type="#_x0000_t33" style="position:absolute;left:34799;top:12236;width:7653;height:504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7WvcMAAADbAAAADwAAAGRycy9kb3ducmV2LnhtbERPy2rCQBTdC/7DcAvdiJm0+ChpRpFC&#10;IcWVppvubjO3SWrmTsxMTPx7ZyG4PJx3uh1NIy7UudqygpcoBkFcWF1zqeA7/5y/gXAeWWNjmRRc&#10;ycF2M52kmGg78IEuR1+KEMIuQQWV920ipSsqMugi2xIH7s92Bn2AXSl1h0MIN418jeOVNFhzaKiw&#10;pY+KitOxNwpKXmens1nO8n2/Wl7/v9rf2flHqeencfcOwtPoH+K7O9MKFmF9+BJ+gN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u1r3DAAAA2wAAAA8AAAAAAAAAAAAA&#10;AAAAoQIAAGRycy9kb3ducmV2LnhtbFBLBQYAAAAABAAEAPkAAACRAwAAAAA=&#10;" strokecolor="#4579b8 [3044]" strokeweight="1.5pt">
                  <v:stroke endarrow="open"/>
                </v:shape>
                <v:shape id="肘形连接符 41" o:spid="_x0000_s1055" type="#_x0000_t33" style="position:absolute;left:15339;top:12236;width:5843;height:493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0fyMQAAADbAAAADwAAAGRycy9kb3ducmV2LnhtbESP3WoCMRSE74W+QziF3tWsWlRWoxRB&#10;KbQK/l4fNqe7i5uTNYm69emNUPBymJlvmPG0MZW4kPOlZQWddgKCOLO65FzBbjt/H4LwAVljZZkU&#10;/JGH6eSlNcZU2yuv6bIJuYgQ9ikqKEKoUyl9VpBB37Y1cfR+rTMYonS51A6vEW4q2U2SvjRYclwo&#10;sKZZQdlxczYK5qfS9c4/q8Nyf6y63xnhYHHrK/X22nyOQARqwjP83/7SCj468PgSf4C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bR/IxAAAANsAAAAPAAAAAAAAAAAA&#10;AAAAAKECAABkcnMvZG93bnJldi54bWxQSwUGAAAAAAQABAD5AAAAkgMAAAAA&#10;" strokecolor="#4579b8 [3044]" strokeweight="1.5pt">
                  <v:stroke endarrow="open"/>
                </v:shape>
                <w10:wrap type="square"/>
              </v:group>
            </w:pict>
          </mc:Fallback>
        </mc:AlternateContent>
      </w:r>
    </w:p>
    <w:p w:rsidR="00600392" w:rsidRPr="00F0645F" w:rsidRDefault="00600392" w:rsidP="00F0645F">
      <w:pPr>
        <w:pStyle w:val="a2"/>
        <w:ind w:firstLine="420"/>
      </w:pPr>
    </w:p>
    <w:sectPr w:rsidR="00600392" w:rsidRPr="00F0645F" w:rsidSect="001A5E34">
      <w:headerReference w:type="even" r:id="rId9"/>
      <w:headerReference w:type="default" r:id="rId10"/>
      <w:headerReference w:type="first" r:id="rId11"/>
      <w:pgSz w:w="11906" w:h="16838" w:code="9"/>
      <w:pgMar w:top="1440" w:right="1797" w:bottom="1440" w:left="1797" w:header="102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CAD" w:rsidRDefault="005B4CAD">
      <w:r>
        <w:separator/>
      </w:r>
    </w:p>
  </w:endnote>
  <w:endnote w:type="continuationSeparator" w:id="0">
    <w:p w:rsidR="005B4CAD" w:rsidRDefault="005B4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CAD" w:rsidRDefault="005B4CAD">
      <w:r>
        <w:separator/>
      </w:r>
    </w:p>
  </w:footnote>
  <w:footnote w:type="continuationSeparator" w:id="0">
    <w:p w:rsidR="005B4CAD" w:rsidRDefault="005B4C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C30" w:rsidRDefault="00CB7C30" w:rsidP="00AB1431">
    <w:pPr>
      <w:pStyle w:val="a7"/>
      <w:framePr w:wrap="around" w:vAnchor="text" w:hAnchor="margin" w:xAlign="outside" w:y="1"/>
      <w:ind w:firstLine="422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B7C30" w:rsidRDefault="00CB7C30" w:rsidP="00AB1431">
    <w:pPr>
      <w:pStyle w:val="a7"/>
      <w:ind w:right="360" w:firstLine="42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C30" w:rsidRDefault="00CB7C30" w:rsidP="00415CB2">
    <w:pPr>
      <w:pStyle w:val="a7"/>
      <w:framePr w:wrap="around" w:vAnchor="text" w:hAnchor="margin" w:xAlign="outside" w:y="1"/>
      <w:pBdr>
        <w:bottom w:val="none" w:sz="0" w:space="0" w:color="auto"/>
      </w:pBdr>
      <w:ind w:firstLineChars="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B4CAD">
      <w:rPr>
        <w:rStyle w:val="a8"/>
        <w:noProof/>
      </w:rPr>
      <w:t>1</w:t>
    </w:r>
    <w:r>
      <w:rPr>
        <w:rStyle w:val="a8"/>
      </w:rPr>
      <w:fldChar w:fldCharType="end"/>
    </w:r>
  </w:p>
  <w:p w:rsidR="00CB7C30" w:rsidRDefault="00F0645F" w:rsidP="00AB1431">
    <w:pPr>
      <w:pStyle w:val="a7"/>
      <w:ind w:firstLine="422"/>
    </w:pPr>
    <w:r>
      <w:fldChar w:fldCharType="begin"/>
    </w:r>
    <w:r>
      <w:instrText xml:space="preserve"> REF _Ref303779108 \h </w:instrText>
    </w:r>
    <w:r>
      <w:fldChar w:fldCharType="separate"/>
    </w:r>
    <w:r>
      <w:rPr>
        <w:rFonts w:hint="eastAsia"/>
      </w:rPr>
      <w:t>审核功能的设计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C30" w:rsidRDefault="00CB7C30" w:rsidP="00AB1431">
    <w:pPr>
      <w:pStyle w:val="a7"/>
      <w:ind w:firstLine="4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2543"/>
    <w:multiLevelType w:val="hybridMultilevel"/>
    <w:tmpl w:val="8B48E76C"/>
    <w:lvl w:ilvl="0" w:tplc="29561170">
      <w:start w:val="1"/>
      <w:numFmt w:val="decimal"/>
      <w:lvlText w:val="%1： "/>
      <w:lvlJc w:val="left"/>
      <w:pPr>
        <w:ind w:left="420" w:hanging="420"/>
      </w:pPr>
      <w:rPr>
        <w:rFonts w:ascii="Consolas" w:eastAsia="楷体_GB2312" w:hAnsi="Consolas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4333E"/>
    <w:multiLevelType w:val="hybridMultilevel"/>
    <w:tmpl w:val="7C2E86CC"/>
    <w:lvl w:ilvl="0" w:tplc="AE28E946">
      <w:start w:val="1"/>
      <w:numFmt w:val="decimalZero"/>
      <w:lvlText w:val="%1: "/>
      <w:lvlJc w:val="right"/>
      <w:pPr>
        <w:ind w:left="562" w:hanging="420"/>
      </w:pPr>
      <w:rPr>
        <w:rFonts w:ascii="Consolas" w:eastAsia="楷体_GB2312" w:hAnsi="Consolas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36513F"/>
    <w:multiLevelType w:val="hybridMultilevel"/>
    <w:tmpl w:val="4FEA2F8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16E458AE"/>
    <w:multiLevelType w:val="hybridMultilevel"/>
    <w:tmpl w:val="B96843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7762E0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">
    <w:nsid w:val="17A4186D"/>
    <w:multiLevelType w:val="hybridMultilevel"/>
    <w:tmpl w:val="6BC839A0"/>
    <w:lvl w:ilvl="0" w:tplc="31CA683E">
      <w:start w:val="1"/>
      <w:numFmt w:val="decimalZero"/>
      <w:lvlText w:val="%1: "/>
      <w:lvlJc w:val="righ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225757"/>
    <w:multiLevelType w:val="hybridMultilevel"/>
    <w:tmpl w:val="E62CE9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1EE271ED"/>
    <w:multiLevelType w:val="hybridMultilevel"/>
    <w:tmpl w:val="DBD4D866"/>
    <w:lvl w:ilvl="0" w:tplc="267A838C">
      <w:start w:val="1"/>
      <w:numFmt w:val="bullet"/>
      <w:lvlText w:val=""/>
      <w:lvlJc w:val="left"/>
      <w:pPr>
        <w:tabs>
          <w:tab w:val="num" w:pos="930"/>
        </w:tabs>
        <w:ind w:left="1706" w:hanging="100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1FE140ED"/>
    <w:multiLevelType w:val="hybridMultilevel"/>
    <w:tmpl w:val="17C2F4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49B0E63"/>
    <w:multiLevelType w:val="hybridMultilevel"/>
    <w:tmpl w:val="3B2444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55D22A5"/>
    <w:multiLevelType w:val="hybridMultilevel"/>
    <w:tmpl w:val="31BED596"/>
    <w:lvl w:ilvl="0" w:tplc="1624A0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6611789"/>
    <w:multiLevelType w:val="hybridMultilevel"/>
    <w:tmpl w:val="771CEF82"/>
    <w:lvl w:ilvl="0" w:tplc="E318C9A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EC02B7C"/>
    <w:multiLevelType w:val="hybridMultilevel"/>
    <w:tmpl w:val="E77AF4F8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>
    <w:nsid w:val="329F373F"/>
    <w:multiLevelType w:val="hybridMultilevel"/>
    <w:tmpl w:val="5E3A56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7130F55"/>
    <w:multiLevelType w:val="hybridMultilevel"/>
    <w:tmpl w:val="1B422D44"/>
    <w:lvl w:ilvl="0" w:tplc="1D8CDFF4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42B9030F"/>
    <w:multiLevelType w:val="hybridMultilevel"/>
    <w:tmpl w:val="FD82EF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40B1FA5"/>
    <w:multiLevelType w:val="hybridMultilevel"/>
    <w:tmpl w:val="9D961FF2"/>
    <w:lvl w:ilvl="0" w:tplc="078A72D2">
      <w:start w:val="1"/>
      <w:numFmt w:val="bullet"/>
      <w:pStyle w:val="a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4FA5C3A"/>
    <w:multiLevelType w:val="hybridMultilevel"/>
    <w:tmpl w:val="C784D17A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8">
    <w:nsid w:val="45EB7C3F"/>
    <w:multiLevelType w:val="hybridMultilevel"/>
    <w:tmpl w:val="9F7C0348"/>
    <w:lvl w:ilvl="0" w:tplc="CAE8C1A6">
      <w:start w:val="1"/>
      <w:numFmt w:val="decimalZero"/>
      <w:lvlText w:val="%1: "/>
      <w:lvlJc w:val="righ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2215D2"/>
    <w:multiLevelType w:val="hybridMultilevel"/>
    <w:tmpl w:val="8DE61B1A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0">
    <w:nsid w:val="473D35C6"/>
    <w:multiLevelType w:val="multilevel"/>
    <w:tmpl w:val="440E585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>
    <w:nsid w:val="58DF3B69"/>
    <w:multiLevelType w:val="hybridMultilevel"/>
    <w:tmpl w:val="F730A5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5F0053B3"/>
    <w:multiLevelType w:val="hybridMultilevel"/>
    <w:tmpl w:val="D7580184"/>
    <w:lvl w:ilvl="0" w:tplc="7576D3AC">
      <w:start w:val="1"/>
      <w:numFmt w:val="decimalZero"/>
      <w:pStyle w:val="a0"/>
      <w:suff w:val="nothing"/>
      <w:lvlText w:val="%1:"/>
      <w:lvlJc w:val="right"/>
      <w:pPr>
        <w:ind w:left="0" w:firstLine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3">
    <w:nsid w:val="5F0E6683"/>
    <w:multiLevelType w:val="hybridMultilevel"/>
    <w:tmpl w:val="FE965F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F4E75D7"/>
    <w:multiLevelType w:val="hybridMultilevel"/>
    <w:tmpl w:val="02F27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8543583"/>
    <w:multiLevelType w:val="hybridMultilevel"/>
    <w:tmpl w:val="67DCF23A"/>
    <w:lvl w:ilvl="0" w:tplc="26806E58">
      <w:start w:val="1"/>
      <w:numFmt w:val="decimalZero"/>
      <w:lvlText w:val="%1: "/>
      <w:lvlJc w:val="left"/>
      <w:pPr>
        <w:ind w:left="420" w:hanging="420"/>
      </w:pPr>
      <w:rPr>
        <w:rFonts w:ascii="Consolas" w:eastAsia="楷体_GB2312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D877E5"/>
    <w:multiLevelType w:val="hybridMultilevel"/>
    <w:tmpl w:val="A814BB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B717E81"/>
    <w:multiLevelType w:val="hybridMultilevel"/>
    <w:tmpl w:val="0068F3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21"/>
  </w:num>
  <w:num w:numId="4">
    <w:abstractNumId w:val="14"/>
  </w:num>
  <w:num w:numId="5">
    <w:abstractNumId w:val="20"/>
  </w:num>
  <w:num w:numId="6">
    <w:abstractNumId w:val="4"/>
  </w:num>
  <w:num w:numId="7">
    <w:abstractNumId w:val="14"/>
  </w:num>
  <w:num w:numId="8">
    <w:abstractNumId w:val="10"/>
  </w:num>
  <w:num w:numId="9">
    <w:abstractNumId w:val="8"/>
  </w:num>
  <w:num w:numId="10">
    <w:abstractNumId w:val="24"/>
  </w:num>
  <w:num w:numId="11">
    <w:abstractNumId w:val="9"/>
  </w:num>
  <w:num w:numId="12">
    <w:abstractNumId w:val="7"/>
  </w:num>
  <w:num w:numId="13">
    <w:abstractNumId w:val="17"/>
  </w:num>
  <w:num w:numId="14">
    <w:abstractNumId w:val="19"/>
  </w:num>
  <w:num w:numId="15">
    <w:abstractNumId w:val="12"/>
  </w:num>
  <w:num w:numId="16">
    <w:abstractNumId w:val="27"/>
  </w:num>
  <w:num w:numId="17">
    <w:abstractNumId w:val="23"/>
  </w:num>
  <w:num w:numId="18">
    <w:abstractNumId w:val="13"/>
  </w:num>
  <w:num w:numId="19">
    <w:abstractNumId w:val="3"/>
  </w:num>
  <w:num w:numId="20">
    <w:abstractNumId w:val="0"/>
  </w:num>
  <w:num w:numId="21">
    <w:abstractNumId w:val="25"/>
  </w:num>
  <w:num w:numId="22">
    <w:abstractNumId w:val="15"/>
  </w:num>
  <w:num w:numId="23">
    <w:abstractNumId w:val="26"/>
  </w:num>
  <w:num w:numId="24">
    <w:abstractNumId w:val="11"/>
  </w:num>
  <w:num w:numId="25">
    <w:abstractNumId w:val="16"/>
  </w:num>
  <w:num w:numId="26">
    <w:abstractNumId w:val="18"/>
  </w:num>
  <w:num w:numId="27">
    <w:abstractNumId w:val="5"/>
  </w:num>
  <w:num w:numId="28">
    <w:abstractNumId w:val="1"/>
    <w:lvlOverride w:ilvl="0">
      <w:lvl w:ilvl="0" w:tplc="AE28E946">
        <w:start w:val="1"/>
        <w:numFmt w:val="decimalZero"/>
        <w:suff w:val="nothing"/>
        <w:lvlText w:val="%1: "/>
        <w:lvlJc w:val="right"/>
        <w:pPr>
          <w:ind w:left="284" w:firstLine="0"/>
        </w:pPr>
        <w:rPr>
          <w:rFonts w:hint="eastAsia"/>
          <w:color w:val="auto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1124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544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964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384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4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24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644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64" w:hanging="420"/>
        </w:pPr>
      </w:lvl>
    </w:lvlOverride>
  </w:num>
  <w:num w:numId="29">
    <w:abstractNumId w:val="22"/>
  </w:num>
  <w:num w:numId="30">
    <w:abstractNumId w:val="22"/>
    <w:lvlOverride w:ilvl="0">
      <w:lvl w:ilvl="0" w:tplc="7576D3AC">
        <w:start w:val="1"/>
        <w:numFmt w:val="decimalZero"/>
        <w:pStyle w:val="a0"/>
        <w:suff w:val="space"/>
        <w:lvlText w:val="%1:"/>
        <w:lvlJc w:val="right"/>
        <w:pPr>
          <w:ind w:left="4026" w:hanging="3884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393"/>
    <w:rsid w:val="00001616"/>
    <w:rsid w:val="00001A6E"/>
    <w:rsid w:val="00006EEB"/>
    <w:rsid w:val="000074D2"/>
    <w:rsid w:val="00007C69"/>
    <w:rsid w:val="0001275F"/>
    <w:rsid w:val="000148AF"/>
    <w:rsid w:val="00020A59"/>
    <w:rsid w:val="00020FC7"/>
    <w:rsid w:val="00024124"/>
    <w:rsid w:val="00024938"/>
    <w:rsid w:val="00025979"/>
    <w:rsid w:val="00031AA6"/>
    <w:rsid w:val="000424E7"/>
    <w:rsid w:val="00043AA6"/>
    <w:rsid w:val="0004685A"/>
    <w:rsid w:val="000716E3"/>
    <w:rsid w:val="00084E3F"/>
    <w:rsid w:val="000879B4"/>
    <w:rsid w:val="0009039C"/>
    <w:rsid w:val="00097848"/>
    <w:rsid w:val="000A28A0"/>
    <w:rsid w:val="000B15AB"/>
    <w:rsid w:val="000C1A08"/>
    <w:rsid w:val="000C2730"/>
    <w:rsid w:val="000C500A"/>
    <w:rsid w:val="000C7E7F"/>
    <w:rsid w:val="000D03B4"/>
    <w:rsid w:val="000D21E5"/>
    <w:rsid w:val="000D70BD"/>
    <w:rsid w:val="000F4C35"/>
    <w:rsid w:val="00101604"/>
    <w:rsid w:val="00117C0D"/>
    <w:rsid w:val="001271C8"/>
    <w:rsid w:val="001314E2"/>
    <w:rsid w:val="0013228A"/>
    <w:rsid w:val="0013269E"/>
    <w:rsid w:val="001418C7"/>
    <w:rsid w:val="00145509"/>
    <w:rsid w:val="00152197"/>
    <w:rsid w:val="00162F42"/>
    <w:rsid w:val="00172D07"/>
    <w:rsid w:val="00181226"/>
    <w:rsid w:val="00182611"/>
    <w:rsid w:val="00182781"/>
    <w:rsid w:val="00191386"/>
    <w:rsid w:val="00196A62"/>
    <w:rsid w:val="001A0083"/>
    <w:rsid w:val="001A2906"/>
    <w:rsid w:val="001A5E34"/>
    <w:rsid w:val="001B4F88"/>
    <w:rsid w:val="001B685F"/>
    <w:rsid w:val="001C272C"/>
    <w:rsid w:val="001D6622"/>
    <w:rsid w:val="001E248C"/>
    <w:rsid w:val="001F23A6"/>
    <w:rsid w:val="002038C6"/>
    <w:rsid w:val="00205932"/>
    <w:rsid w:val="002075B1"/>
    <w:rsid w:val="00213D8A"/>
    <w:rsid w:val="00215F84"/>
    <w:rsid w:val="00216603"/>
    <w:rsid w:val="00220EAE"/>
    <w:rsid w:val="00222A1E"/>
    <w:rsid w:val="002319A9"/>
    <w:rsid w:val="0023601E"/>
    <w:rsid w:val="002419D6"/>
    <w:rsid w:val="0024571D"/>
    <w:rsid w:val="00245F88"/>
    <w:rsid w:val="00246FB7"/>
    <w:rsid w:val="00261199"/>
    <w:rsid w:val="00270CBA"/>
    <w:rsid w:val="002827BF"/>
    <w:rsid w:val="002865B4"/>
    <w:rsid w:val="002923B5"/>
    <w:rsid w:val="002A3427"/>
    <w:rsid w:val="002B4825"/>
    <w:rsid w:val="002C1E3F"/>
    <w:rsid w:val="002C629B"/>
    <w:rsid w:val="002C6B51"/>
    <w:rsid w:val="002D1F81"/>
    <w:rsid w:val="002D3A1C"/>
    <w:rsid w:val="002D64DF"/>
    <w:rsid w:val="002D6E46"/>
    <w:rsid w:val="002F3A43"/>
    <w:rsid w:val="002F4F53"/>
    <w:rsid w:val="002F535A"/>
    <w:rsid w:val="00304344"/>
    <w:rsid w:val="003064AF"/>
    <w:rsid w:val="00307119"/>
    <w:rsid w:val="00310C9D"/>
    <w:rsid w:val="00314B80"/>
    <w:rsid w:val="00315301"/>
    <w:rsid w:val="003162EA"/>
    <w:rsid w:val="00334198"/>
    <w:rsid w:val="003426ED"/>
    <w:rsid w:val="003442FD"/>
    <w:rsid w:val="00364491"/>
    <w:rsid w:val="003856D3"/>
    <w:rsid w:val="003B5EC3"/>
    <w:rsid w:val="003B6A1D"/>
    <w:rsid w:val="003C2475"/>
    <w:rsid w:val="003D2926"/>
    <w:rsid w:val="003D635C"/>
    <w:rsid w:val="003E4BFA"/>
    <w:rsid w:val="003E4D8A"/>
    <w:rsid w:val="003F11AD"/>
    <w:rsid w:val="003F40D7"/>
    <w:rsid w:val="003F6F2D"/>
    <w:rsid w:val="0040096C"/>
    <w:rsid w:val="00412955"/>
    <w:rsid w:val="00415CB2"/>
    <w:rsid w:val="00421AAF"/>
    <w:rsid w:val="004220A2"/>
    <w:rsid w:val="00430962"/>
    <w:rsid w:val="00441A24"/>
    <w:rsid w:val="00447590"/>
    <w:rsid w:val="00451EAA"/>
    <w:rsid w:val="00455F8C"/>
    <w:rsid w:val="00456134"/>
    <w:rsid w:val="00456468"/>
    <w:rsid w:val="00465943"/>
    <w:rsid w:val="00470632"/>
    <w:rsid w:val="004721F3"/>
    <w:rsid w:val="00477DCB"/>
    <w:rsid w:val="00481382"/>
    <w:rsid w:val="00485DDF"/>
    <w:rsid w:val="00493006"/>
    <w:rsid w:val="004A10A0"/>
    <w:rsid w:val="004A239F"/>
    <w:rsid w:val="004B4B3D"/>
    <w:rsid w:val="004C6592"/>
    <w:rsid w:val="004C7784"/>
    <w:rsid w:val="004D3FFC"/>
    <w:rsid w:val="004D4461"/>
    <w:rsid w:val="004E0685"/>
    <w:rsid w:val="004E2C79"/>
    <w:rsid w:val="004E68FE"/>
    <w:rsid w:val="004F0BBE"/>
    <w:rsid w:val="004F2E48"/>
    <w:rsid w:val="004F352B"/>
    <w:rsid w:val="004F778D"/>
    <w:rsid w:val="004F7E76"/>
    <w:rsid w:val="0050647B"/>
    <w:rsid w:val="00513394"/>
    <w:rsid w:val="00513C3A"/>
    <w:rsid w:val="00521A0D"/>
    <w:rsid w:val="00522AAE"/>
    <w:rsid w:val="005238BE"/>
    <w:rsid w:val="0052506F"/>
    <w:rsid w:val="00533055"/>
    <w:rsid w:val="0053760F"/>
    <w:rsid w:val="005400B1"/>
    <w:rsid w:val="005460E7"/>
    <w:rsid w:val="00551263"/>
    <w:rsid w:val="0055236F"/>
    <w:rsid w:val="005601AE"/>
    <w:rsid w:val="0057296E"/>
    <w:rsid w:val="00583B22"/>
    <w:rsid w:val="00593F56"/>
    <w:rsid w:val="00596879"/>
    <w:rsid w:val="00597CB2"/>
    <w:rsid w:val="005A0EE5"/>
    <w:rsid w:val="005A5FFA"/>
    <w:rsid w:val="005A6452"/>
    <w:rsid w:val="005A7DD7"/>
    <w:rsid w:val="005B2B2B"/>
    <w:rsid w:val="005B4CAD"/>
    <w:rsid w:val="005D0707"/>
    <w:rsid w:val="005D6D0E"/>
    <w:rsid w:val="005E4FDE"/>
    <w:rsid w:val="005E5842"/>
    <w:rsid w:val="00600392"/>
    <w:rsid w:val="00617960"/>
    <w:rsid w:val="00617D23"/>
    <w:rsid w:val="00620031"/>
    <w:rsid w:val="00620C40"/>
    <w:rsid w:val="006303AA"/>
    <w:rsid w:val="00635261"/>
    <w:rsid w:val="00635A48"/>
    <w:rsid w:val="00635BFD"/>
    <w:rsid w:val="00636235"/>
    <w:rsid w:val="00641E88"/>
    <w:rsid w:val="0064556D"/>
    <w:rsid w:val="00646D0F"/>
    <w:rsid w:val="006476B8"/>
    <w:rsid w:val="00662EBE"/>
    <w:rsid w:val="00665603"/>
    <w:rsid w:val="006745D4"/>
    <w:rsid w:val="00677160"/>
    <w:rsid w:val="00682E53"/>
    <w:rsid w:val="006859F8"/>
    <w:rsid w:val="00692404"/>
    <w:rsid w:val="00695FC3"/>
    <w:rsid w:val="006A0E61"/>
    <w:rsid w:val="006A0F73"/>
    <w:rsid w:val="006A2B31"/>
    <w:rsid w:val="006B7E93"/>
    <w:rsid w:val="006C6EB3"/>
    <w:rsid w:val="006D1C5F"/>
    <w:rsid w:val="006D53D8"/>
    <w:rsid w:val="006D5659"/>
    <w:rsid w:val="006D58F1"/>
    <w:rsid w:val="006D5EEE"/>
    <w:rsid w:val="006D7271"/>
    <w:rsid w:val="006E0BB6"/>
    <w:rsid w:val="006E46F0"/>
    <w:rsid w:val="00701707"/>
    <w:rsid w:val="00711A14"/>
    <w:rsid w:val="00712733"/>
    <w:rsid w:val="0071539C"/>
    <w:rsid w:val="00723ADC"/>
    <w:rsid w:val="0073183C"/>
    <w:rsid w:val="00746BCC"/>
    <w:rsid w:val="00750414"/>
    <w:rsid w:val="007743EA"/>
    <w:rsid w:val="00777902"/>
    <w:rsid w:val="0078672B"/>
    <w:rsid w:val="00787981"/>
    <w:rsid w:val="00795573"/>
    <w:rsid w:val="007A45F3"/>
    <w:rsid w:val="007B4730"/>
    <w:rsid w:val="007C1F08"/>
    <w:rsid w:val="007D1558"/>
    <w:rsid w:val="007D1FF6"/>
    <w:rsid w:val="007D5E73"/>
    <w:rsid w:val="007D7138"/>
    <w:rsid w:val="007D7B55"/>
    <w:rsid w:val="007E27E8"/>
    <w:rsid w:val="007E69CF"/>
    <w:rsid w:val="007F4DC9"/>
    <w:rsid w:val="007F60DA"/>
    <w:rsid w:val="00803383"/>
    <w:rsid w:val="00805682"/>
    <w:rsid w:val="00806F71"/>
    <w:rsid w:val="00807971"/>
    <w:rsid w:val="00817467"/>
    <w:rsid w:val="0083589F"/>
    <w:rsid w:val="0084628E"/>
    <w:rsid w:val="00852C60"/>
    <w:rsid w:val="00856A97"/>
    <w:rsid w:val="00861E52"/>
    <w:rsid w:val="00864E8B"/>
    <w:rsid w:val="0088691B"/>
    <w:rsid w:val="00890734"/>
    <w:rsid w:val="008946F1"/>
    <w:rsid w:val="008A4376"/>
    <w:rsid w:val="008A60DE"/>
    <w:rsid w:val="008A754C"/>
    <w:rsid w:val="008B1F20"/>
    <w:rsid w:val="008B31B8"/>
    <w:rsid w:val="008B6471"/>
    <w:rsid w:val="008C3747"/>
    <w:rsid w:val="008C3B79"/>
    <w:rsid w:val="008D5A4C"/>
    <w:rsid w:val="008E401D"/>
    <w:rsid w:val="008E4548"/>
    <w:rsid w:val="008F1AAE"/>
    <w:rsid w:val="009041CF"/>
    <w:rsid w:val="00904A9F"/>
    <w:rsid w:val="009113C6"/>
    <w:rsid w:val="00911E76"/>
    <w:rsid w:val="00923E08"/>
    <w:rsid w:val="009344AA"/>
    <w:rsid w:val="009414A8"/>
    <w:rsid w:val="00941DDE"/>
    <w:rsid w:val="009552D4"/>
    <w:rsid w:val="00956FE4"/>
    <w:rsid w:val="009609EE"/>
    <w:rsid w:val="009619C6"/>
    <w:rsid w:val="00966495"/>
    <w:rsid w:val="009772CC"/>
    <w:rsid w:val="0098179C"/>
    <w:rsid w:val="00982407"/>
    <w:rsid w:val="00983667"/>
    <w:rsid w:val="009868D1"/>
    <w:rsid w:val="009A0CBD"/>
    <w:rsid w:val="009A1E15"/>
    <w:rsid w:val="009B325F"/>
    <w:rsid w:val="009B4A57"/>
    <w:rsid w:val="009B527A"/>
    <w:rsid w:val="009B720D"/>
    <w:rsid w:val="009D0378"/>
    <w:rsid w:val="009E06AC"/>
    <w:rsid w:val="009E459A"/>
    <w:rsid w:val="009E7E05"/>
    <w:rsid w:val="009F1CF6"/>
    <w:rsid w:val="009F433C"/>
    <w:rsid w:val="009F4A32"/>
    <w:rsid w:val="009F5FE0"/>
    <w:rsid w:val="009F601A"/>
    <w:rsid w:val="00A0023D"/>
    <w:rsid w:val="00A00ABA"/>
    <w:rsid w:val="00A05D54"/>
    <w:rsid w:val="00A15142"/>
    <w:rsid w:val="00A1606F"/>
    <w:rsid w:val="00A25216"/>
    <w:rsid w:val="00A26333"/>
    <w:rsid w:val="00A26F27"/>
    <w:rsid w:val="00A274B7"/>
    <w:rsid w:val="00A405EA"/>
    <w:rsid w:val="00A47603"/>
    <w:rsid w:val="00A51324"/>
    <w:rsid w:val="00A61784"/>
    <w:rsid w:val="00A647D4"/>
    <w:rsid w:val="00A76066"/>
    <w:rsid w:val="00A80D53"/>
    <w:rsid w:val="00A81F86"/>
    <w:rsid w:val="00A919A6"/>
    <w:rsid w:val="00A9773E"/>
    <w:rsid w:val="00AB128A"/>
    <w:rsid w:val="00AB1431"/>
    <w:rsid w:val="00AC788B"/>
    <w:rsid w:val="00AD090B"/>
    <w:rsid w:val="00AD1F04"/>
    <w:rsid w:val="00AF3D66"/>
    <w:rsid w:val="00B0224C"/>
    <w:rsid w:val="00B14291"/>
    <w:rsid w:val="00B170F9"/>
    <w:rsid w:val="00B206FB"/>
    <w:rsid w:val="00B21CB6"/>
    <w:rsid w:val="00B3778F"/>
    <w:rsid w:val="00B40575"/>
    <w:rsid w:val="00B50446"/>
    <w:rsid w:val="00B51A09"/>
    <w:rsid w:val="00B61E6D"/>
    <w:rsid w:val="00B8202A"/>
    <w:rsid w:val="00B86629"/>
    <w:rsid w:val="00B96F30"/>
    <w:rsid w:val="00B97743"/>
    <w:rsid w:val="00BA30B7"/>
    <w:rsid w:val="00BB1A51"/>
    <w:rsid w:val="00BB3CE9"/>
    <w:rsid w:val="00BB4E8B"/>
    <w:rsid w:val="00BB6A41"/>
    <w:rsid w:val="00BD0FBD"/>
    <w:rsid w:val="00BD400A"/>
    <w:rsid w:val="00BD65B5"/>
    <w:rsid w:val="00BE1F00"/>
    <w:rsid w:val="00BE2B37"/>
    <w:rsid w:val="00BF2360"/>
    <w:rsid w:val="00BF324F"/>
    <w:rsid w:val="00C04019"/>
    <w:rsid w:val="00C044AF"/>
    <w:rsid w:val="00C06162"/>
    <w:rsid w:val="00C13B91"/>
    <w:rsid w:val="00C150C1"/>
    <w:rsid w:val="00C17787"/>
    <w:rsid w:val="00C250F6"/>
    <w:rsid w:val="00C34C47"/>
    <w:rsid w:val="00C35BDA"/>
    <w:rsid w:val="00C36910"/>
    <w:rsid w:val="00C43263"/>
    <w:rsid w:val="00C45074"/>
    <w:rsid w:val="00C479D3"/>
    <w:rsid w:val="00C51A1C"/>
    <w:rsid w:val="00C55076"/>
    <w:rsid w:val="00C5646E"/>
    <w:rsid w:val="00C66EE8"/>
    <w:rsid w:val="00C67BFD"/>
    <w:rsid w:val="00C70C42"/>
    <w:rsid w:val="00C917C2"/>
    <w:rsid w:val="00C9330B"/>
    <w:rsid w:val="00C93A3A"/>
    <w:rsid w:val="00CA3485"/>
    <w:rsid w:val="00CA6CEC"/>
    <w:rsid w:val="00CB268A"/>
    <w:rsid w:val="00CB2F96"/>
    <w:rsid w:val="00CB7C30"/>
    <w:rsid w:val="00CE5BB3"/>
    <w:rsid w:val="00D02E20"/>
    <w:rsid w:val="00D1298D"/>
    <w:rsid w:val="00D12CBB"/>
    <w:rsid w:val="00D20F9F"/>
    <w:rsid w:val="00D22CC2"/>
    <w:rsid w:val="00D34630"/>
    <w:rsid w:val="00D346C2"/>
    <w:rsid w:val="00D37EC3"/>
    <w:rsid w:val="00D434FE"/>
    <w:rsid w:val="00D45707"/>
    <w:rsid w:val="00D51FFE"/>
    <w:rsid w:val="00D5628D"/>
    <w:rsid w:val="00D606C1"/>
    <w:rsid w:val="00D6468D"/>
    <w:rsid w:val="00D67BB1"/>
    <w:rsid w:val="00DA3CB7"/>
    <w:rsid w:val="00DA5858"/>
    <w:rsid w:val="00DB2A17"/>
    <w:rsid w:val="00DC5338"/>
    <w:rsid w:val="00DC7163"/>
    <w:rsid w:val="00DD6C15"/>
    <w:rsid w:val="00DD7CD2"/>
    <w:rsid w:val="00DE1B42"/>
    <w:rsid w:val="00DE65BC"/>
    <w:rsid w:val="00DE7E2D"/>
    <w:rsid w:val="00DF476B"/>
    <w:rsid w:val="00DF5BB9"/>
    <w:rsid w:val="00E052F0"/>
    <w:rsid w:val="00E12ED8"/>
    <w:rsid w:val="00E150EF"/>
    <w:rsid w:val="00E178EC"/>
    <w:rsid w:val="00E25C97"/>
    <w:rsid w:val="00E36E92"/>
    <w:rsid w:val="00E37EF9"/>
    <w:rsid w:val="00E47E34"/>
    <w:rsid w:val="00E5719E"/>
    <w:rsid w:val="00E5787A"/>
    <w:rsid w:val="00E60BA7"/>
    <w:rsid w:val="00E6109E"/>
    <w:rsid w:val="00E63E37"/>
    <w:rsid w:val="00E700B5"/>
    <w:rsid w:val="00E703DB"/>
    <w:rsid w:val="00E7189A"/>
    <w:rsid w:val="00E744AC"/>
    <w:rsid w:val="00E76076"/>
    <w:rsid w:val="00EA129D"/>
    <w:rsid w:val="00EB1B23"/>
    <w:rsid w:val="00EB2B81"/>
    <w:rsid w:val="00EB3501"/>
    <w:rsid w:val="00EB6764"/>
    <w:rsid w:val="00EC2467"/>
    <w:rsid w:val="00EC286B"/>
    <w:rsid w:val="00EC2A1C"/>
    <w:rsid w:val="00EC52BA"/>
    <w:rsid w:val="00ED0FEC"/>
    <w:rsid w:val="00ED2478"/>
    <w:rsid w:val="00ED512A"/>
    <w:rsid w:val="00ED5906"/>
    <w:rsid w:val="00EE2D5B"/>
    <w:rsid w:val="00EE5C25"/>
    <w:rsid w:val="00EF0A95"/>
    <w:rsid w:val="00EF4AFD"/>
    <w:rsid w:val="00F00762"/>
    <w:rsid w:val="00F00912"/>
    <w:rsid w:val="00F06339"/>
    <w:rsid w:val="00F0645F"/>
    <w:rsid w:val="00F07440"/>
    <w:rsid w:val="00F13316"/>
    <w:rsid w:val="00F13ACB"/>
    <w:rsid w:val="00F149EB"/>
    <w:rsid w:val="00F14FAB"/>
    <w:rsid w:val="00F323E4"/>
    <w:rsid w:val="00F41D8A"/>
    <w:rsid w:val="00F42D20"/>
    <w:rsid w:val="00F46599"/>
    <w:rsid w:val="00F466BF"/>
    <w:rsid w:val="00F51128"/>
    <w:rsid w:val="00F52913"/>
    <w:rsid w:val="00F566F8"/>
    <w:rsid w:val="00F61EDC"/>
    <w:rsid w:val="00F654BA"/>
    <w:rsid w:val="00F67026"/>
    <w:rsid w:val="00F72805"/>
    <w:rsid w:val="00F77CEB"/>
    <w:rsid w:val="00F80C49"/>
    <w:rsid w:val="00F82226"/>
    <w:rsid w:val="00F90D7A"/>
    <w:rsid w:val="00F91225"/>
    <w:rsid w:val="00F95084"/>
    <w:rsid w:val="00FA5393"/>
    <w:rsid w:val="00FC1F41"/>
    <w:rsid w:val="00FC24D9"/>
    <w:rsid w:val="00FC4360"/>
    <w:rsid w:val="00FD37EC"/>
    <w:rsid w:val="00FD3842"/>
    <w:rsid w:val="00FE2E04"/>
    <w:rsid w:val="00FE64CC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4220A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1"/>
    <w:autoRedefine/>
    <w:qFormat/>
    <w:rsid w:val="00AC788B"/>
    <w:pPr>
      <w:keepNext/>
      <w:keepLines/>
      <w:adjustRightInd w:val="0"/>
      <w:snapToGrid w:val="0"/>
      <w:spacing w:before="960" w:after="480" w:line="240" w:lineRule="auto"/>
      <w:ind w:firstLineChars="0" w:firstLine="0"/>
      <w:jc w:val="center"/>
      <w:outlineLvl w:val="0"/>
    </w:pPr>
    <w:rPr>
      <w:b/>
      <w:kern w:val="44"/>
      <w:sz w:val="36"/>
      <w:szCs w:val="36"/>
    </w:rPr>
  </w:style>
  <w:style w:type="paragraph" w:styleId="2">
    <w:name w:val="heading 2"/>
    <w:basedOn w:val="a2"/>
    <w:next w:val="a2"/>
    <w:link w:val="2Char"/>
    <w:autoRedefine/>
    <w:qFormat/>
    <w:rsid w:val="00E052F0"/>
    <w:pPr>
      <w:keepNext/>
      <w:keepLines/>
      <w:snapToGrid w:val="0"/>
      <w:spacing w:before="720" w:line="240" w:lineRule="auto"/>
      <w:ind w:firstLineChars="0" w:firstLine="0"/>
      <w:jc w:val="left"/>
      <w:outlineLvl w:val="1"/>
    </w:pPr>
    <w:rPr>
      <w:b/>
      <w:bCs/>
      <w:sz w:val="30"/>
      <w:szCs w:val="30"/>
    </w:rPr>
  </w:style>
  <w:style w:type="paragraph" w:styleId="3">
    <w:name w:val="heading 3"/>
    <w:basedOn w:val="a2"/>
    <w:next w:val="a2"/>
    <w:link w:val="3Char"/>
    <w:autoRedefine/>
    <w:qFormat/>
    <w:rsid w:val="005601AE"/>
    <w:pPr>
      <w:keepNext/>
      <w:keepLines/>
      <w:spacing w:before="360" w:line="240" w:lineRule="auto"/>
      <w:ind w:firstLineChars="0" w:firstLine="0"/>
      <w:outlineLvl w:val="2"/>
    </w:pPr>
    <w:rPr>
      <w:b/>
      <w:bCs/>
      <w:snapToGrid w:val="0"/>
      <w:sz w:val="28"/>
    </w:rPr>
  </w:style>
  <w:style w:type="paragraph" w:styleId="4">
    <w:name w:val="heading 4"/>
    <w:basedOn w:val="a2"/>
    <w:next w:val="a2"/>
    <w:autoRedefine/>
    <w:qFormat/>
    <w:rsid w:val="00E052F0"/>
    <w:pPr>
      <w:keepNext/>
      <w:keepLines/>
      <w:snapToGrid w:val="0"/>
      <w:spacing w:before="360" w:line="240" w:lineRule="auto"/>
      <w:ind w:firstLineChars="0" w:firstLine="0"/>
      <w:jc w:val="left"/>
      <w:outlineLvl w:val="3"/>
    </w:pPr>
    <w:rPr>
      <w:b/>
      <w:bCs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正文摘要"/>
    <w:basedOn w:val="a2"/>
    <w:autoRedefine/>
    <w:rsid w:val="006D58F1"/>
    <w:pPr>
      <w:adjustRightInd w:val="0"/>
      <w:snapToGrid w:val="0"/>
      <w:spacing w:line="320" w:lineRule="exact"/>
      <w:ind w:left="420" w:right="420" w:firstLineChars="0" w:firstLine="0"/>
    </w:pPr>
    <w:rPr>
      <w:rFonts w:eastAsia="楷体_GB2312"/>
    </w:rPr>
  </w:style>
  <w:style w:type="paragraph" w:styleId="a7">
    <w:name w:val="header"/>
    <w:basedOn w:val="a2"/>
    <w:autoRedefine/>
    <w:rsid w:val="00F46599"/>
    <w:pPr>
      <w:pBdr>
        <w:bottom w:val="double" w:sz="4" w:space="1" w:color="auto"/>
      </w:pBdr>
      <w:adjustRightInd w:val="0"/>
      <w:snapToGrid w:val="0"/>
      <w:spacing w:line="240" w:lineRule="auto"/>
      <w:ind w:firstLine="0"/>
      <w:jc w:val="center"/>
    </w:pPr>
    <w:rPr>
      <w:rFonts w:eastAsia="楷体_GB2312" w:cs="Arial"/>
      <w:b/>
    </w:rPr>
  </w:style>
  <w:style w:type="paragraph" w:customStyle="1" w:styleId="a0">
    <w:name w:val="正文算法"/>
    <w:basedOn w:val="a2"/>
    <w:autoRedefine/>
    <w:rsid w:val="00DE7E2D"/>
    <w:pPr>
      <w:numPr>
        <w:numId w:val="29"/>
      </w:numPr>
      <w:kinsoku w:val="0"/>
      <w:overflowPunct w:val="0"/>
      <w:autoSpaceDE w:val="0"/>
      <w:autoSpaceDN w:val="0"/>
      <w:adjustRightInd w:val="0"/>
      <w:snapToGrid w:val="0"/>
      <w:spacing w:line="320" w:lineRule="exact"/>
      <w:ind w:firstLineChars="0" w:firstLine="454"/>
      <w:jc w:val="left"/>
    </w:pPr>
    <w:rPr>
      <w:rFonts w:ascii="Consolas" w:eastAsia="楷体_GB2312" w:hAnsi="Consolas" w:cs="Courier New"/>
      <w:sz w:val="20"/>
    </w:rPr>
  </w:style>
  <w:style w:type="character" w:styleId="a8">
    <w:name w:val="page number"/>
    <w:basedOn w:val="a3"/>
    <w:rsid w:val="00441A24"/>
  </w:style>
  <w:style w:type="table" w:styleId="a9">
    <w:name w:val="Table Grid"/>
    <w:basedOn w:val="a4"/>
    <w:rsid w:val="00DE1B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otnote reference"/>
    <w:rsid w:val="00F149EB"/>
    <w:rPr>
      <w:vertAlign w:val="superscript"/>
    </w:rPr>
  </w:style>
  <w:style w:type="paragraph" w:customStyle="1" w:styleId="ab">
    <w:name w:val="图表文字"/>
    <w:basedOn w:val="a2"/>
    <w:autoRedefine/>
    <w:rsid w:val="00AB1431"/>
    <w:pPr>
      <w:adjustRightInd w:val="0"/>
      <w:snapToGrid w:val="0"/>
      <w:spacing w:line="320" w:lineRule="exact"/>
      <w:ind w:firstLineChars="0" w:firstLine="0"/>
      <w:jc w:val="center"/>
    </w:pPr>
    <w:rPr>
      <w:rFonts w:eastAsia="楷体_GB2312" w:cs="宋体"/>
    </w:rPr>
  </w:style>
  <w:style w:type="paragraph" w:customStyle="1" w:styleId="a">
    <w:name w:val="正文项目"/>
    <w:basedOn w:val="a2"/>
    <w:autoRedefine/>
    <w:rsid w:val="00AB1431"/>
    <w:pPr>
      <w:numPr>
        <w:numId w:val="25"/>
      </w:numPr>
      <w:ind w:leftChars="200" w:left="200" w:hangingChars="200" w:hanging="200"/>
    </w:pPr>
  </w:style>
  <w:style w:type="character" w:customStyle="1" w:styleId="Char">
    <w:name w:val="正文一般 Char"/>
    <w:link w:val="a2"/>
    <w:rsid w:val="00AB1431"/>
    <w:rPr>
      <w:kern w:val="2"/>
      <w:sz w:val="21"/>
      <w:szCs w:val="21"/>
    </w:rPr>
  </w:style>
  <w:style w:type="paragraph" w:customStyle="1" w:styleId="a2">
    <w:name w:val="正文一般"/>
    <w:basedOn w:val="a1"/>
    <w:link w:val="Char"/>
    <w:autoRedefine/>
    <w:qFormat/>
    <w:rsid w:val="00AB1431"/>
    <w:pPr>
      <w:spacing w:line="400" w:lineRule="exact"/>
      <w:ind w:firstLineChars="200" w:firstLine="200"/>
    </w:pPr>
    <w:rPr>
      <w:szCs w:val="21"/>
    </w:rPr>
  </w:style>
  <w:style w:type="paragraph" w:styleId="ac">
    <w:name w:val="footnote text"/>
    <w:basedOn w:val="a2"/>
    <w:link w:val="Char0"/>
    <w:autoRedefine/>
    <w:rsid w:val="00EE2D5B"/>
    <w:pPr>
      <w:snapToGrid w:val="0"/>
      <w:spacing w:after="120" w:line="320" w:lineRule="exact"/>
      <w:ind w:firstLineChars="0" w:firstLine="0"/>
    </w:pPr>
    <w:rPr>
      <w:rFonts w:eastAsia="楷体_GB2312"/>
      <w:szCs w:val="18"/>
    </w:rPr>
  </w:style>
  <w:style w:type="paragraph" w:styleId="ad">
    <w:name w:val="Document Map"/>
    <w:basedOn w:val="a1"/>
    <w:semiHidden/>
    <w:rsid w:val="005A6452"/>
    <w:pPr>
      <w:shd w:val="clear" w:color="auto" w:fill="000080"/>
    </w:pPr>
  </w:style>
  <w:style w:type="paragraph" w:customStyle="1" w:styleId="ae">
    <w:name w:val="正文一般 + 倾斜"/>
    <w:basedOn w:val="a2"/>
    <w:next w:val="a"/>
    <w:link w:val="CharChar"/>
    <w:autoRedefine/>
    <w:rsid w:val="00AC788B"/>
    <w:pPr>
      <w:ind w:firstLine="420"/>
    </w:pPr>
    <w:rPr>
      <w:i/>
    </w:rPr>
  </w:style>
  <w:style w:type="paragraph" w:customStyle="1" w:styleId="0">
    <w:name w:val="正文一般 + 首行缩进:  0 毫米"/>
    <w:basedOn w:val="a2"/>
    <w:next w:val="a2"/>
    <w:autoRedefine/>
    <w:rsid w:val="006D5659"/>
    <w:pPr>
      <w:ind w:firstLine="0"/>
    </w:pPr>
    <w:rPr>
      <w:rFonts w:cs="宋体"/>
      <w:szCs w:val="20"/>
    </w:rPr>
  </w:style>
  <w:style w:type="character" w:customStyle="1" w:styleId="CharChar">
    <w:name w:val="正文一般 + 倾斜 Char Char"/>
    <w:link w:val="ae"/>
    <w:rsid w:val="00AC788B"/>
    <w:rPr>
      <w:i/>
      <w:kern w:val="2"/>
      <w:sz w:val="21"/>
      <w:szCs w:val="21"/>
    </w:rPr>
  </w:style>
  <w:style w:type="table" w:styleId="10">
    <w:name w:val="Table Simple 1"/>
    <w:basedOn w:val="a4"/>
    <w:rsid w:val="00430962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">
    <w:name w:val="参考文献"/>
    <w:basedOn w:val="a1"/>
    <w:autoRedefine/>
    <w:rsid w:val="003F11AD"/>
    <w:pPr>
      <w:adjustRightInd w:val="0"/>
      <w:spacing w:after="120" w:line="320" w:lineRule="exact"/>
    </w:pPr>
    <w:rPr>
      <w:rFonts w:cs="宋体"/>
      <w:szCs w:val="21"/>
    </w:rPr>
  </w:style>
  <w:style w:type="character" w:customStyle="1" w:styleId="Char0">
    <w:name w:val="脚注文本 Char"/>
    <w:basedOn w:val="a3"/>
    <w:link w:val="ac"/>
    <w:rsid w:val="00EE2D5B"/>
    <w:rPr>
      <w:rFonts w:eastAsia="楷体_GB2312"/>
      <w:kern w:val="2"/>
      <w:sz w:val="21"/>
      <w:szCs w:val="18"/>
    </w:rPr>
  </w:style>
  <w:style w:type="paragraph" w:customStyle="1" w:styleId="af0">
    <w:name w:val="图表标题"/>
    <w:basedOn w:val="a2"/>
    <w:qFormat/>
    <w:rsid w:val="00E6109E"/>
    <w:pPr>
      <w:spacing w:line="320" w:lineRule="exact"/>
      <w:ind w:firstLineChars="0" w:firstLine="0"/>
      <w:jc w:val="center"/>
    </w:pPr>
  </w:style>
  <w:style w:type="character" w:customStyle="1" w:styleId="2Char">
    <w:name w:val="标题 2 Char"/>
    <w:basedOn w:val="a3"/>
    <w:link w:val="2"/>
    <w:rsid w:val="00E052F0"/>
    <w:rPr>
      <w:b/>
      <w:bCs/>
      <w:kern w:val="2"/>
      <w:sz w:val="30"/>
      <w:szCs w:val="30"/>
    </w:rPr>
  </w:style>
  <w:style w:type="character" w:customStyle="1" w:styleId="3Char">
    <w:name w:val="标题 3 Char"/>
    <w:basedOn w:val="a3"/>
    <w:link w:val="3"/>
    <w:rsid w:val="005601AE"/>
    <w:rPr>
      <w:b/>
      <w:bCs/>
      <w:snapToGrid w:val="0"/>
      <w:kern w:val="2"/>
      <w:sz w:val="28"/>
      <w:szCs w:val="21"/>
    </w:rPr>
  </w:style>
  <w:style w:type="paragraph" w:customStyle="1" w:styleId="af1">
    <w:name w:val="正文公式"/>
    <w:basedOn w:val="a2"/>
    <w:autoRedefine/>
    <w:rsid w:val="00AC788B"/>
    <w:pPr>
      <w:adjustRightInd w:val="0"/>
      <w:snapToGrid w:val="0"/>
      <w:spacing w:line="240" w:lineRule="auto"/>
      <w:ind w:firstLineChars="0" w:firstLine="0"/>
      <w:jc w:val="center"/>
    </w:pPr>
  </w:style>
  <w:style w:type="paragraph" w:customStyle="1" w:styleId="af2">
    <w:name w:val="图表文字宋体"/>
    <w:basedOn w:val="a2"/>
    <w:autoRedefine/>
    <w:rsid w:val="00E700B5"/>
    <w:pPr>
      <w:adjustRightInd w:val="0"/>
      <w:snapToGrid w:val="0"/>
      <w:spacing w:line="320" w:lineRule="exact"/>
      <w:ind w:firstLineChars="0" w:firstLine="0"/>
      <w:jc w:val="center"/>
    </w:pPr>
    <w:rPr>
      <w:rFonts w:cs="宋体"/>
    </w:rPr>
  </w:style>
  <w:style w:type="paragraph" w:customStyle="1" w:styleId="af3">
    <w:name w:val="图表文字楷体"/>
    <w:basedOn w:val="af2"/>
    <w:autoRedefine/>
    <w:qFormat/>
    <w:rsid w:val="009113C6"/>
    <w:rPr>
      <w:rFonts w:eastAsia="楷体_GB2312"/>
    </w:rPr>
  </w:style>
  <w:style w:type="paragraph" w:styleId="af4">
    <w:name w:val="Balloon Text"/>
    <w:basedOn w:val="a1"/>
    <w:link w:val="Char1"/>
    <w:rsid w:val="004D4461"/>
    <w:rPr>
      <w:sz w:val="18"/>
      <w:szCs w:val="18"/>
    </w:rPr>
  </w:style>
  <w:style w:type="character" w:customStyle="1" w:styleId="Char1">
    <w:name w:val="批注框文本 Char"/>
    <w:basedOn w:val="a3"/>
    <w:link w:val="af4"/>
    <w:rsid w:val="004D4461"/>
    <w:rPr>
      <w:kern w:val="2"/>
      <w:sz w:val="18"/>
      <w:szCs w:val="18"/>
    </w:rPr>
  </w:style>
  <w:style w:type="paragraph" w:styleId="af5">
    <w:name w:val="footer"/>
    <w:basedOn w:val="a1"/>
    <w:link w:val="Char2"/>
    <w:rsid w:val="00E70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3"/>
    <w:link w:val="af5"/>
    <w:rsid w:val="00E703DB"/>
    <w:rPr>
      <w:kern w:val="2"/>
      <w:sz w:val="18"/>
      <w:szCs w:val="18"/>
    </w:rPr>
  </w:style>
  <w:style w:type="paragraph" w:styleId="af6">
    <w:name w:val="Normal (Web)"/>
    <w:basedOn w:val="a1"/>
    <w:uiPriority w:val="99"/>
    <w:unhideWhenUsed/>
    <w:rsid w:val="008E45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4220A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1"/>
    <w:autoRedefine/>
    <w:qFormat/>
    <w:rsid w:val="00AC788B"/>
    <w:pPr>
      <w:keepNext/>
      <w:keepLines/>
      <w:adjustRightInd w:val="0"/>
      <w:snapToGrid w:val="0"/>
      <w:spacing w:before="960" w:after="480" w:line="240" w:lineRule="auto"/>
      <w:ind w:firstLineChars="0" w:firstLine="0"/>
      <w:jc w:val="center"/>
      <w:outlineLvl w:val="0"/>
    </w:pPr>
    <w:rPr>
      <w:b/>
      <w:kern w:val="44"/>
      <w:sz w:val="36"/>
      <w:szCs w:val="36"/>
    </w:rPr>
  </w:style>
  <w:style w:type="paragraph" w:styleId="2">
    <w:name w:val="heading 2"/>
    <w:basedOn w:val="a2"/>
    <w:next w:val="a2"/>
    <w:link w:val="2Char"/>
    <w:autoRedefine/>
    <w:qFormat/>
    <w:rsid w:val="00E052F0"/>
    <w:pPr>
      <w:keepNext/>
      <w:keepLines/>
      <w:snapToGrid w:val="0"/>
      <w:spacing w:before="720" w:line="240" w:lineRule="auto"/>
      <w:ind w:firstLineChars="0" w:firstLine="0"/>
      <w:jc w:val="left"/>
      <w:outlineLvl w:val="1"/>
    </w:pPr>
    <w:rPr>
      <w:b/>
      <w:bCs/>
      <w:sz w:val="30"/>
      <w:szCs w:val="30"/>
    </w:rPr>
  </w:style>
  <w:style w:type="paragraph" w:styleId="3">
    <w:name w:val="heading 3"/>
    <w:basedOn w:val="a2"/>
    <w:next w:val="a2"/>
    <w:link w:val="3Char"/>
    <w:autoRedefine/>
    <w:qFormat/>
    <w:rsid w:val="005601AE"/>
    <w:pPr>
      <w:keepNext/>
      <w:keepLines/>
      <w:spacing w:before="360" w:line="240" w:lineRule="auto"/>
      <w:ind w:firstLineChars="0" w:firstLine="0"/>
      <w:outlineLvl w:val="2"/>
    </w:pPr>
    <w:rPr>
      <w:b/>
      <w:bCs/>
      <w:snapToGrid w:val="0"/>
      <w:sz w:val="28"/>
    </w:rPr>
  </w:style>
  <w:style w:type="paragraph" w:styleId="4">
    <w:name w:val="heading 4"/>
    <w:basedOn w:val="a2"/>
    <w:next w:val="a2"/>
    <w:autoRedefine/>
    <w:qFormat/>
    <w:rsid w:val="00E052F0"/>
    <w:pPr>
      <w:keepNext/>
      <w:keepLines/>
      <w:snapToGrid w:val="0"/>
      <w:spacing w:before="360" w:line="240" w:lineRule="auto"/>
      <w:ind w:firstLineChars="0" w:firstLine="0"/>
      <w:jc w:val="left"/>
      <w:outlineLvl w:val="3"/>
    </w:pPr>
    <w:rPr>
      <w:b/>
      <w:bCs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正文摘要"/>
    <w:basedOn w:val="a2"/>
    <w:autoRedefine/>
    <w:rsid w:val="006D58F1"/>
    <w:pPr>
      <w:adjustRightInd w:val="0"/>
      <w:snapToGrid w:val="0"/>
      <w:spacing w:line="320" w:lineRule="exact"/>
      <w:ind w:left="420" w:right="420" w:firstLineChars="0" w:firstLine="0"/>
    </w:pPr>
    <w:rPr>
      <w:rFonts w:eastAsia="楷体_GB2312"/>
    </w:rPr>
  </w:style>
  <w:style w:type="paragraph" w:styleId="a7">
    <w:name w:val="header"/>
    <w:basedOn w:val="a2"/>
    <w:autoRedefine/>
    <w:rsid w:val="00F46599"/>
    <w:pPr>
      <w:pBdr>
        <w:bottom w:val="double" w:sz="4" w:space="1" w:color="auto"/>
      </w:pBdr>
      <w:adjustRightInd w:val="0"/>
      <w:snapToGrid w:val="0"/>
      <w:spacing w:line="240" w:lineRule="auto"/>
      <w:ind w:firstLine="0"/>
      <w:jc w:val="center"/>
    </w:pPr>
    <w:rPr>
      <w:rFonts w:eastAsia="楷体_GB2312" w:cs="Arial"/>
      <w:b/>
    </w:rPr>
  </w:style>
  <w:style w:type="paragraph" w:customStyle="1" w:styleId="a0">
    <w:name w:val="正文算法"/>
    <w:basedOn w:val="a2"/>
    <w:autoRedefine/>
    <w:rsid w:val="00DE7E2D"/>
    <w:pPr>
      <w:numPr>
        <w:numId w:val="29"/>
      </w:numPr>
      <w:kinsoku w:val="0"/>
      <w:overflowPunct w:val="0"/>
      <w:autoSpaceDE w:val="0"/>
      <w:autoSpaceDN w:val="0"/>
      <w:adjustRightInd w:val="0"/>
      <w:snapToGrid w:val="0"/>
      <w:spacing w:line="320" w:lineRule="exact"/>
      <w:ind w:firstLineChars="0" w:firstLine="454"/>
      <w:jc w:val="left"/>
    </w:pPr>
    <w:rPr>
      <w:rFonts w:ascii="Consolas" w:eastAsia="楷体_GB2312" w:hAnsi="Consolas" w:cs="Courier New"/>
      <w:sz w:val="20"/>
    </w:rPr>
  </w:style>
  <w:style w:type="character" w:styleId="a8">
    <w:name w:val="page number"/>
    <w:basedOn w:val="a3"/>
    <w:rsid w:val="00441A24"/>
  </w:style>
  <w:style w:type="table" w:styleId="a9">
    <w:name w:val="Table Grid"/>
    <w:basedOn w:val="a4"/>
    <w:rsid w:val="00DE1B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otnote reference"/>
    <w:rsid w:val="00F149EB"/>
    <w:rPr>
      <w:vertAlign w:val="superscript"/>
    </w:rPr>
  </w:style>
  <w:style w:type="paragraph" w:customStyle="1" w:styleId="ab">
    <w:name w:val="图表文字"/>
    <w:basedOn w:val="a2"/>
    <w:autoRedefine/>
    <w:rsid w:val="00AB1431"/>
    <w:pPr>
      <w:adjustRightInd w:val="0"/>
      <w:snapToGrid w:val="0"/>
      <w:spacing w:line="320" w:lineRule="exact"/>
      <w:ind w:firstLineChars="0" w:firstLine="0"/>
      <w:jc w:val="center"/>
    </w:pPr>
    <w:rPr>
      <w:rFonts w:eastAsia="楷体_GB2312" w:cs="宋体"/>
    </w:rPr>
  </w:style>
  <w:style w:type="paragraph" w:customStyle="1" w:styleId="a">
    <w:name w:val="正文项目"/>
    <w:basedOn w:val="a2"/>
    <w:autoRedefine/>
    <w:rsid w:val="00AB1431"/>
    <w:pPr>
      <w:numPr>
        <w:numId w:val="25"/>
      </w:numPr>
      <w:ind w:leftChars="200" w:left="200" w:hangingChars="200" w:hanging="200"/>
    </w:pPr>
  </w:style>
  <w:style w:type="character" w:customStyle="1" w:styleId="Char">
    <w:name w:val="正文一般 Char"/>
    <w:link w:val="a2"/>
    <w:rsid w:val="00AB1431"/>
    <w:rPr>
      <w:kern w:val="2"/>
      <w:sz w:val="21"/>
      <w:szCs w:val="21"/>
    </w:rPr>
  </w:style>
  <w:style w:type="paragraph" w:customStyle="1" w:styleId="a2">
    <w:name w:val="正文一般"/>
    <w:basedOn w:val="a1"/>
    <w:link w:val="Char"/>
    <w:autoRedefine/>
    <w:qFormat/>
    <w:rsid w:val="00AB1431"/>
    <w:pPr>
      <w:spacing w:line="400" w:lineRule="exact"/>
      <w:ind w:firstLineChars="200" w:firstLine="200"/>
    </w:pPr>
    <w:rPr>
      <w:szCs w:val="21"/>
    </w:rPr>
  </w:style>
  <w:style w:type="paragraph" w:styleId="ac">
    <w:name w:val="footnote text"/>
    <w:basedOn w:val="a2"/>
    <w:link w:val="Char0"/>
    <w:autoRedefine/>
    <w:rsid w:val="00EE2D5B"/>
    <w:pPr>
      <w:snapToGrid w:val="0"/>
      <w:spacing w:after="120" w:line="320" w:lineRule="exact"/>
      <w:ind w:firstLineChars="0" w:firstLine="0"/>
    </w:pPr>
    <w:rPr>
      <w:rFonts w:eastAsia="楷体_GB2312"/>
      <w:szCs w:val="18"/>
    </w:rPr>
  </w:style>
  <w:style w:type="paragraph" w:styleId="ad">
    <w:name w:val="Document Map"/>
    <w:basedOn w:val="a1"/>
    <w:semiHidden/>
    <w:rsid w:val="005A6452"/>
    <w:pPr>
      <w:shd w:val="clear" w:color="auto" w:fill="000080"/>
    </w:pPr>
  </w:style>
  <w:style w:type="paragraph" w:customStyle="1" w:styleId="ae">
    <w:name w:val="正文一般 + 倾斜"/>
    <w:basedOn w:val="a2"/>
    <w:next w:val="a"/>
    <w:link w:val="CharChar"/>
    <w:autoRedefine/>
    <w:rsid w:val="00AC788B"/>
    <w:pPr>
      <w:ind w:firstLine="420"/>
    </w:pPr>
    <w:rPr>
      <w:i/>
    </w:rPr>
  </w:style>
  <w:style w:type="paragraph" w:customStyle="1" w:styleId="0">
    <w:name w:val="正文一般 + 首行缩进:  0 毫米"/>
    <w:basedOn w:val="a2"/>
    <w:next w:val="a2"/>
    <w:autoRedefine/>
    <w:rsid w:val="006D5659"/>
    <w:pPr>
      <w:ind w:firstLine="0"/>
    </w:pPr>
    <w:rPr>
      <w:rFonts w:cs="宋体"/>
      <w:szCs w:val="20"/>
    </w:rPr>
  </w:style>
  <w:style w:type="character" w:customStyle="1" w:styleId="CharChar">
    <w:name w:val="正文一般 + 倾斜 Char Char"/>
    <w:link w:val="ae"/>
    <w:rsid w:val="00AC788B"/>
    <w:rPr>
      <w:i/>
      <w:kern w:val="2"/>
      <w:sz w:val="21"/>
      <w:szCs w:val="21"/>
    </w:rPr>
  </w:style>
  <w:style w:type="table" w:styleId="10">
    <w:name w:val="Table Simple 1"/>
    <w:basedOn w:val="a4"/>
    <w:rsid w:val="00430962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">
    <w:name w:val="参考文献"/>
    <w:basedOn w:val="a1"/>
    <w:autoRedefine/>
    <w:rsid w:val="003F11AD"/>
    <w:pPr>
      <w:adjustRightInd w:val="0"/>
      <w:spacing w:after="120" w:line="320" w:lineRule="exact"/>
    </w:pPr>
    <w:rPr>
      <w:rFonts w:cs="宋体"/>
      <w:szCs w:val="21"/>
    </w:rPr>
  </w:style>
  <w:style w:type="character" w:customStyle="1" w:styleId="Char0">
    <w:name w:val="脚注文本 Char"/>
    <w:basedOn w:val="a3"/>
    <w:link w:val="ac"/>
    <w:rsid w:val="00EE2D5B"/>
    <w:rPr>
      <w:rFonts w:eastAsia="楷体_GB2312"/>
      <w:kern w:val="2"/>
      <w:sz w:val="21"/>
      <w:szCs w:val="18"/>
    </w:rPr>
  </w:style>
  <w:style w:type="paragraph" w:customStyle="1" w:styleId="af0">
    <w:name w:val="图表标题"/>
    <w:basedOn w:val="a2"/>
    <w:qFormat/>
    <w:rsid w:val="00E6109E"/>
    <w:pPr>
      <w:spacing w:line="320" w:lineRule="exact"/>
      <w:ind w:firstLineChars="0" w:firstLine="0"/>
      <w:jc w:val="center"/>
    </w:pPr>
  </w:style>
  <w:style w:type="character" w:customStyle="1" w:styleId="2Char">
    <w:name w:val="标题 2 Char"/>
    <w:basedOn w:val="a3"/>
    <w:link w:val="2"/>
    <w:rsid w:val="00E052F0"/>
    <w:rPr>
      <w:b/>
      <w:bCs/>
      <w:kern w:val="2"/>
      <w:sz w:val="30"/>
      <w:szCs w:val="30"/>
    </w:rPr>
  </w:style>
  <w:style w:type="character" w:customStyle="1" w:styleId="3Char">
    <w:name w:val="标题 3 Char"/>
    <w:basedOn w:val="a3"/>
    <w:link w:val="3"/>
    <w:rsid w:val="005601AE"/>
    <w:rPr>
      <w:b/>
      <w:bCs/>
      <w:snapToGrid w:val="0"/>
      <w:kern w:val="2"/>
      <w:sz w:val="28"/>
      <w:szCs w:val="21"/>
    </w:rPr>
  </w:style>
  <w:style w:type="paragraph" w:customStyle="1" w:styleId="af1">
    <w:name w:val="正文公式"/>
    <w:basedOn w:val="a2"/>
    <w:autoRedefine/>
    <w:rsid w:val="00AC788B"/>
    <w:pPr>
      <w:adjustRightInd w:val="0"/>
      <w:snapToGrid w:val="0"/>
      <w:spacing w:line="240" w:lineRule="auto"/>
      <w:ind w:firstLineChars="0" w:firstLine="0"/>
      <w:jc w:val="center"/>
    </w:pPr>
  </w:style>
  <w:style w:type="paragraph" w:customStyle="1" w:styleId="af2">
    <w:name w:val="图表文字宋体"/>
    <w:basedOn w:val="a2"/>
    <w:autoRedefine/>
    <w:rsid w:val="00E700B5"/>
    <w:pPr>
      <w:adjustRightInd w:val="0"/>
      <w:snapToGrid w:val="0"/>
      <w:spacing w:line="320" w:lineRule="exact"/>
      <w:ind w:firstLineChars="0" w:firstLine="0"/>
      <w:jc w:val="center"/>
    </w:pPr>
    <w:rPr>
      <w:rFonts w:cs="宋体"/>
    </w:rPr>
  </w:style>
  <w:style w:type="paragraph" w:customStyle="1" w:styleId="af3">
    <w:name w:val="图表文字楷体"/>
    <w:basedOn w:val="af2"/>
    <w:autoRedefine/>
    <w:qFormat/>
    <w:rsid w:val="009113C6"/>
    <w:rPr>
      <w:rFonts w:eastAsia="楷体_GB2312"/>
    </w:rPr>
  </w:style>
  <w:style w:type="paragraph" w:styleId="af4">
    <w:name w:val="Balloon Text"/>
    <w:basedOn w:val="a1"/>
    <w:link w:val="Char1"/>
    <w:rsid w:val="004D4461"/>
    <w:rPr>
      <w:sz w:val="18"/>
      <w:szCs w:val="18"/>
    </w:rPr>
  </w:style>
  <w:style w:type="character" w:customStyle="1" w:styleId="Char1">
    <w:name w:val="批注框文本 Char"/>
    <w:basedOn w:val="a3"/>
    <w:link w:val="af4"/>
    <w:rsid w:val="004D4461"/>
    <w:rPr>
      <w:kern w:val="2"/>
      <w:sz w:val="18"/>
      <w:szCs w:val="18"/>
    </w:rPr>
  </w:style>
  <w:style w:type="paragraph" w:styleId="af5">
    <w:name w:val="footer"/>
    <w:basedOn w:val="a1"/>
    <w:link w:val="Char2"/>
    <w:rsid w:val="00E70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3"/>
    <w:link w:val="af5"/>
    <w:rsid w:val="00E703DB"/>
    <w:rPr>
      <w:kern w:val="2"/>
      <w:sz w:val="18"/>
      <w:szCs w:val="18"/>
    </w:rPr>
  </w:style>
  <w:style w:type="paragraph" w:styleId="af6">
    <w:name w:val="Normal (Web)"/>
    <w:basedOn w:val="a1"/>
    <w:uiPriority w:val="99"/>
    <w:unhideWhenUsed/>
    <w:rsid w:val="008E45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3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osi\AppData\Roaming\Microsoft\Templates\A4PaperA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B4973-D382-40DA-856C-F6664BDF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A4PaperA.dotx</Template>
  <TotalTime>54</TotalTime>
  <Pages>2</Pages>
  <Words>70</Words>
  <Characters>401</Characters>
  <Application>Microsoft Office Word</Application>
  <DocSecurity>0</DocSecurity>
  <Lines>3</Lines>
  <Paragraphs>1</Paragraphs>
  <ScaleCrop>false</ScaleCrop>
  <Company>BJTU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学术论文书写模板与规范</dc:title>
  <dc:creator>diaosi</dc:creator>
  <cp:lastModifiedBy>diaosi</cp:lastModifiedBy>
  <cp:revision>2</cp:revision>
  <cp:lastPrinted>2014-09-23T10:40:00Z</cp:lastPrinted>
  <dcterms:created xsi:type="dcterms:W3CDTF">2015-01-09T01:12:00Z</dcterms:created>
  <dcterms:modified xsi:type="dcterms:W3CDTF">2015-01-09T02:06:00Z</dcterms:modified>
</cp:coreProperties>
</file>